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4C" w:rsidRDefault="00C51D54" w:rsidP="00BF6D4C">
      <w:pPr>
        <w:pStyle w:val="5"/>
      </w:pPr>
      <w:r>
        <w:rPr>
          <w:rFonts w:hint="eastAsia"/>
        </w:rPr>
        <w:t>获取城市</w:t>
      </w:r>
    </w:p>
    <w:p w:rsidR="00BF6D4C" w:rsidRDefault="003601D8" w:rsidP="003601D8">
      <w:pPr>
        <w:pStyle w:val="7"/>
      </w:pPr>
      <w:r>
        <w:rPr>
          <w:rFonts w:hint="eastAsia"/>
        </w:rPr>
        <w:t>接口名</w:t>
      </w:r>
    </w:p>
    <w:p w:rsidR="003601D8" w:rsidRDefault="003601D8" w:rsidP="003601D8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GetCity</w:t>
      </w:r>
      <w:proofErr w:type="spellEnd"/>
    </w:p>
    <w:p w:rsidR="003601D8" w:rsidRDefault="003601D8" w:rsidP="003601D8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8C2F3B" w:rsidTr="008C2F3B">
        <w:tc>
          <w:tcPr>
            <w:tcW w:w="959" w:type="dxa"/>
          </w:tcPr>
          <w:p w:rsidR="008C2F3B" w:rsidRDefault="008C2F3B" w:rsidP="008C2F3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8C2F3B" w:rsidRDefault="008C2F3B" w:rsidP="008C2F3B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8C2F3B" w:rsidRDefault="008C2F3B" w:rsidP="008C2F3B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8C2F3B" w:rsidRDefault="008C2F3B" w:rsidP="008C2F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8C2F3B" w:rsidRDefault="008C2F3B" w:rsidP="008C2F3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8C2F3B" w:rsidRDefault="008C2F3B" w:rsidP="008C2F3B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8C2F3B" w:rsidRPr="001216E5" w:rsidTr="008C2F3B">
        <w:tc>
          <w:tcPr>
            <w:tcW w:w="959" w:type="dxa"/>
          </w:tcPr>
          <w:p w:rsidR="008C2F3B" w:rsidRPr="001216E5" w:rsidRDefault="008C2F3B" w:rsidP="008C2F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8C2F3B" w:rsidRPr="001216E5" w:rsidTr="008C2F3B">
        <w:tc>
          <w:tcPr>
            <w:tcW w:w="959" w:type="dxa"/>
          </w:tcPr>
          <w:p w:rsidR="008C2F3B" w:rsidRPr="001216E5" w:rsidRDefault="008C2F3B" w:rsidP="008C2F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8C2F3B" w:rsidRPr="001216E5" w:rsidTr="008C2F3B">
        <w:tc>
          <w:tcPr>
            <w:tcW w:w="959" w:type="dxa"/>
          </w:tcPr>
          <w:p w:rsidR="008C2F3B" w:rsidRPr="001216E5" w:rsidRDefault="008C2F3B" w:rsidP="008C2F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firstLetter</w:t>
            </w:r>
            <w:proofErr w:type="spellEnd"/>
          </w:p>
        </w:tc>
        <w:tc>
          <w:tcPr>
            <w:tcW w:w="1396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城市名拼音首字母</w:t>
            </w:r>
          </w:p>
        </w:tc>
        <w:tc>
          <w:tcPr>
            <w:tcW w:w="1581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如A、B、C等。可为空。为空时，默认返回热门城市</w:t>
            </w:r>
          </w:p>
        </w:tc>
      </w:tr>
      <w:tr w:rsidR="008C2F3B" w:rsidRPr="001216E5" w:rsidTr="008C2F3B">
        <w:tc>
          <w:tcPr>
            <w:tcW w:w="959" w:type="dxa"/>
          </w:tcPr>
          <w:p w:rsidR="008C2F3B" w:rsidRPr="001216E5" w:rsidRDefault="008C2F3B" w:rsidP="008C2F3B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1.2.2</w:t>
            </w:r>
          </w:p>
        </w:tc>
        <w:tc>
          <w:tcPr>
            <w:tcW w:w="1843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cityName</w:t>
            </w:r>
            <w:proofErr w:type="spellEnd"/>
          </w:p>
        </w:tc>
        <w:tc>
          <w:tcPr>
            <w:tcW w:w="1396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用户输入搜索的城市名</w:t>
            </w:r>
          </w:p>
        </w:tc>
        <w:tc>
          <w:tcPr>
            <w:tcW w:w="1581" w:type="dxa"/>
          </w:tcPr>
          <w:p w:rsidR="008C2F3B" w:rsidRPr="001216E5" w:rsidRDefault="008C2F3B" w:rsidP="008C2F3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可为空，支持模糊搜索，如“上海”，“上”等</w:t>
            </w:r>
          </w:p>
        </w:tc>
      </w:tr>
    </w:tbl>
    <w:p w:rsidR="003601D8" w:rsidRDefault="009F3149" w:rsidP="009F3149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8C2F3B" w:rsidTr="007E72B3">
        <w:tc>
          <w:tcPr>
            <w:tcW w:w="1009" w:type="dxa"/>
          </w:tcPr>
          <w:p w:rsidR="008C2F3B" w:rsidRDefault="008C2F3B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8C2F3B" w:rsidRDefault="008C2F3B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8C2F3B" w:rsidRDefault="008C2F3B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8C2F3B" w:rsidRDefault="008C2F3B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8C2F3B" w:rsidRDefault="008C2F3B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8C2F3B" w:rsidRDefault="008C2F3B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8C2F3B" w:rsidRPr="001216E5" w:rsidTr="007E72B3">
        <w:tc>
          <w:tcPr>
            <w:tcW w:w="1009" w:type="dxa"/>
          </w:tcPr>
          <w:p w:rsidR="008C2F3B" w:rsidRPr="001216E5" w:rsidRDefault="008C2F3B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8C2F3B" w:rsidRPr="001216E5" w:rsidTr="007E72B3">
        <w:tc>
          <w:tcPr>
            <w:tcW w:w="1009" w:type="dxa"/>
          </w:tcPr>
          <w:p w:rsidR="008C2F3B" w:rsidRPr="001216E5" w:rsidRDefault="008C2F3B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8C2F3B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88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8C2F3B" w:rsidRPr="001216E5" w:rsidTr="007E72B3">
        <w:tc>
          <w:tcPr>
            <w:tcW w:w="1009" w:type="dxa"/>
          </w:tcPr>
          <w:p w:rsidR="008C2F3B" w:rsidRPr="001216E5" w:rsidRDefault="008C2F3B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8C2F3B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834" w:type="dxa"/>
          </w:tcPr>
          <w:p w:rsidR="008C2F3B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城市列表</w:t>
            </w:r>
          </w:p>
        </w:tc>
        <w:tc>
          <w:tcPr>
            <w:tcW w:w="1567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8C2F3B" w:rsidRPr="001216E5" w:rsidTr="007E72B3">
        <w:tc>
          <w:tcPr>
            <w:tcW w:w="1009" w:type="dxa"/>
          </w:tcPr>
          <w:p w:rsidR="008C2F3B" w:rsidRPr="001216E5" w:rsidRDefault="008C2F3B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1.2.1.1.1</w:t>
            </w:r>
          </w:p>
        </w:tc>
        <w:tc>
          <w:tcPr>
            <w:tcW w:w="1835" w:type="dxa"/>
          </w:tcPr>
          <w:p w:rsidR="008C2F3B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cityId</w:t>
            </w:r>
            <w:proofErr w:type="spellEnd"/>
          </w:p>
        </w:tc>
        <w:tc>
          <w:tcPr>
            <w:tcW w:w="1388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27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城市ID</w:t>
            </w:r>
          </w:p>
        </w:tc>
        <w:tc>
          <w:tcPr>
            <w:tcW w:w="1567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8C2F3B" w:rsidRPr="001216E5" w:rsidTr="007E72B3">
        <w:tc>
          <w:tcPr>
            <w:tcW w:w="1009" w:type="dxa"/>
          </w:tcPr>
          <w:p w:rsidR="008C2F3B" w:rsidRPr="001216E5" w:rsidRDefault="008C2F3B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1.2.1.1.2</w:t>
            </w:r>
          </w:p>
        </w:tc>
        <w:tc>
          <w:tcPr>
            <w:tcW w:w="1835" w:type="dxa"/>
          </w:tcPr>
          <w:p w:rsidR="008C2F3B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cityName</w:t>
            </w:r>
            <w:proofErr w:type="spellEnd"/>
          </w:p>
        </w:tc>
        <w:tc>
          <w:tcPr>
            <w:tcW w:w="1388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城市名</w:t>
            </w:r>
          </w:p>
        </w:tc>
        <w:tc>
          <w:tcPr>
            <w:tcW w:w="1567" w:type="dxa"/>
          </w:tcPr>
          <w:p w:rsidR="008C2F3B" w:rsidRPr="001216E5" w:rsidRDefault="008C2F3B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A062CB" w:rsidRDefault="0001369A" w:rsidP="00A062CB">
      <w:pPr>
        <w:pStyle w:val="5"/>
      </w:pPr>
      <w:r>
        <w:rPr>
          <w:rFonts w:hint="eastAsia"/>
        </w:rPr>
        <w:lastRenderedPageBreak/>
        <w:t>获取行政区</w:t>
      </w:r>
    </w:p>
    <w:p w:rsidR="0001369A" w:rsidRDefault="002E09CC" w:rsidP="002E09CC">
      <w:pPr>
        <w:pStyle w:val="7"/>
      </w:pPr>
      <w:r>
        <w:rPr>
          <w:rFonts w:hint="eastAsia"/>
        </w:rPr>
        <w:t>接口名</w:t>
      </w:r>
    </w:p>
    <w:p w:rsidR="002E09CC" w:rsidRDefault="002E09CC" w:rsidP="002E09CC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GetDistrict</w:t>
      </w:r>
      <w:proofErr w:type="spellEnd"/>
    </w:p>
    <w:p w:rsidR="002E09CC" w:rsidRDefault="002E09CC" w:rsidP="002E09CC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2E09CC" w:rsidTr="00403854">
        <w:tc>
          <w:tcPr>
            <w:tcW w:w="959" w:type="dxa"/>
          </w:tcPr>
          <w:p w:rsidR="002E09CC" w:rsidRDefault="002E09CC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2E09CC" w:rsidRDefault="002E09CC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2E09CC" w:rsidRDefault="002E09CC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2E09CC" w:rsidRDefault="002E09CC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2E09CC" w:rsidRDefault="002E09CC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2E09CC" w:rsidRDefault="002E09CC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2E09CC" w:rsidRPr="001216E5" w:rsidTr="00403854">
        <w:tc>
          <w:tcPr>
            <w:tcW w:w="959" w:type="dxa"/>
          </w:tcPr>
          <w:p w:rsidR="002E09CC" w:rsidRPr="001216E5" w:rsidRDefault="002E09CC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2E09CC" w:rsidRPr="001216E5" w:rsidTr="00403854">
        <w:tc>
          <w:tcPr>
            <w:tcW w:w="959" w:type="dxa"/>
          </w:tcPr>
          <w:p w:rsidR="002E09CC" w:rsidRPr="001216E5" w:rsidRDefault="002E09CC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2E09CC" w:rsidRPr="001216E5" w:rsidTr="00403854">
        <w:tc>
          <w:tcPr>
            <w:tcW w:w="959" w:type="dxa"/>
          </w:tcPr>
          <w:p w:rsidR="002E09CC" w:rsidRPr="001216E5" w:rsidRDefault="002E09CC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cityId</w:t>
            </w:r>
            <w:proofErr w:type="spellEnd"/>
          </w:p>
        </w:tc>
        <w:tc>
          <w:tcPr>
            <w:tcW w:w="1396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城市ID</w:t>
            </w:r>
          </w:p>
        </w:tc>
        <w:tc>
          <w:tcPr>
            <w:tcW w:w="1581" w:type="dxa"/>
          </w:tcPr>
          <w:p w:rsidR="002E09CC" w:rsidRPr="001216E5" w:rsidRDefault="002E09C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数据由“获取城市”接口返回</w:t>
            </w:r>
          </w:p>
        </w:tc>
      </w:tr>
    </w:tbl>
    <w:p w:rsidR="009F3B3E" w:rsidRDefault="009F3B3E" w:rsidP="009F3B3E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9F3B3E" w:rsidTr="007E72B3">
        <w:tc>
          <w:tcPr>
            <w:tcW w:w="1009" w:type="dxa"/>
          </w:tcPr>
          <w:p w:rsidR="009F3B3E" w:rsidRDefault="009F3B3E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9F3B3E" w:rsidRDefault="009F3B3E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9F3B3E" w:rsidRDefault="009F3B3E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9F3B3E" w:rsidRDefault="009F3B3E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9F3B3E" w:rsidRDefault="009F3B3E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9F3B3E" w:rsidRDefault="009F3B3E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9F3B3E" w:rsidRPr="001216E5" w:rsidTr="007E72B3">
        <w:tc>
          <w:tcPr>
            <w:tcW w:w="1009" w:type="dxa"/>
          </w:tcPr>
          <w:p w:rsidR="009F3B3E" w:rsidRPr="001216E5" w:rsidRDefault="009F3B3E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9F3B3E" w:rsidRPr="001216E5" w:rsidTr="007E72B3">
        <w:tc>
          <w:tcPr>
            <w:tcW w:w="1009" w:type="dxa"/>
          </w:tcPr>
          <w:p w:rsidR="009F3B3E" w:rsidRPr="001216E5" w:rsidRDefault="009F3B3E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9F3B3E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88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9F3B3E" w:rsidRPr="001216E5" w:rsidTr="007E72B3">
        <w:tc>
          <w:tcPr>
            <w:tcW w:w="1009" w:type="dxa"/>
          </w:tcPr>
          <w:p w:rsidR="009F3B3E" w:rsidRPr="001216E5" w:rsidRDefault="009F3B3E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9F3B3E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834" w:type="dxa"/>
          </w:tcPr>
          <w:p w:rsidR="009F3B3E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9F3B3E" w:rsidRPr="001216E5" w:rsidRDefault="00CC319A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行政区</w:t>
            </w:r>
            <w:r w:rsidR="009F3B3E" w:rsidRPr="001216E5">
              <w:rPr>
                <w:rFonts w:ascii="仿宋" w:hAnsi="仿宋" w:hint="eastAsia"/>
                <w:sz w:val="18"/>
                <w:szCs w:val="18"/>
              </w:rPr>
              <w:t>列表</w:t>
            </w:r>
          </w:p>
        </w:tc>
        <w:tc>
          <w:tcPr>
            <w:tcW w:w="1567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9F3B3E" w:rsidRPr="001216E5" w:rsidTr="007E72B3">
        <w:tc>
          <w:tcPr>
            <w:tcW w:w="1009" w:type="dxa"/>
          </w:tcPr>
          <w:p w:rsidR="009F3B3E" w:rsidRPr="001216E5" w:rsidRDefault="009F3B3E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1.2.1.1.1</w:t>
            </w:r>
          </w:p>
        </w:tc>
        <w:tc>
          <w:tcPr>
            <w:tcW w:w="1835" w:type="dxa"/>
          </w:tcPr>
          <w:p w:rsidR="009F3B3E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9F3B3E" w:rsidRPr="001216E5" w:rsidRDefault="0013083F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district</w:t>
            </w:r>
            <w:r w:rsidR="009F3B3E" w:rsidRPr="001216E5">
              <w:rPr>
                <w:rFonts w:ascii="仿宋" w:hAnsi="仿宋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388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27" w:type="dxa"/>
          </w:tcPr>
          <w:p w:rsidR="009F3B3E" w:rsidRPr="001216E5" w:rsidRDefault="00FA797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行政区</w:t>
            </w:r>
            <w:r w:rsidR="009F3B3E" w:rsidRPr="001216E5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67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9F3B3E" w:rsidRPr="001216E5" w:rsidTr="007E72B3">
        <w:tc>
          <w:tcPr>
            <w:tcW w:w="1009" w:type="dxa"/>
          </w:tcPr>
          <w:p w:rsidR="009F3B3E" w:rsidRPr="001216E5" w:rsidRDefault="009F3B3E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1.2.1.1.2</w:t>
            </w:r>
          </w:p>
        </w:tc>
        <w:tc>
          <w:tcPr>
            <w:tcW w:w="1835" w:type="dxa"/>
          </w:tcPr>
          <w:p w:rsidR="009F3B3E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9F3B3E" w:rsidRPr="001216E5" w:rsidRDefault="00310C5C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district</w:t>
            </w:r>
            <w:r w:rsidR="009F3B3E" w:rsidRPr="001216E5">
              <w:rPr>
                <w:rFonts w:ascii="仿宋" w:hAnsi="仿宋"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388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9F3B3E" w:rsidRPr="001216E5" w:rsidRDefault="009A7DFB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行政区</w:t>
            </w:r>
            <w:r w:rsidR="009F3B3E" w:rsidRPr="001216E5">
              <w:rPr>
                <w:rFonts w:ascii="仿宋" w:hAnsi="仿宋" w:hint="eastAsia"/>
                <w:sz w:val="18"/>
                <w:szCs w:val="18"/>
              </w:rPr>
              <w:t>名</w:t>
            </w:r>
          </w:p>
        </w:tc>
        <w:tc>
          <w:tcPr>
            <w:tcW w:w="1567" w:type="dxa"/>
          </w:tcPr>
          <w:p w:rsidR="009F3B3E" w:rsidRPr="001216E5" w:rsidRDefault="009F3B3E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B505F9" w:rsidRDefault="00B505F9" w:rsidP="00B505F9">
      <w:pPr>
        <w:pStyle w:val="5"/>
      </w:pPr>
      <w:r>
        <w:rPr>
          <w:rFonts w:hint="eastAsia"/>
        </w:rPr>
        <w:t>获取商业区</w:t>
      </w:r>
    </w:p>
    <w:p w:rsidR="00B505F9" w:rsidRDefault="002F3D65" w:rsidP="002F3D65">
      <w:pPr>
        <w:pStyle w:val="7"/>
      </w:pPr>
      <w:r>
        <w:rPr>
          <w:rFonts w:hint="eastAsia"/>
        </w:rPr>
        <w:t>接口名</w:t>
      </w:r>
    </w:p>
    <w:p w:rsidR="002F3D65" w:rsidRPr="00B04B8D" w:rsidRDefault="00B04B8D" w:rsidP="002F3D65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</w:t>
      </w:r>
      <w:r w:rsidR="00020CD1" w:rsidRPr="00020CD1">
        <w:t>BusinessZone</w:t>
      </w:r>
      <w:proofErr w:type="spellEnd"/>
    </w:p>
    <w:p w:rsidR="002F3D65" w:rsidRDefault="00A32C20" w:rsidP="00A32C20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A32C20" w:rsidTr="00403854">
        <w:tc>
          <w:tcPr>
            <w:tcW w:w="959" w:type="dxa"/>
          </w:tcPr>
          <w:p w:rsidR="00A32C20" w:rsidRDefault="00A32C20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A32C20" w:rsidRDefault="00A32C20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A32C20" w:rsidRDefault="00A32C20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A32C20" w:rsidRDefault="00A32C20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A32C20" w:rsidRDefault="00A32C20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A32C20" w:rsidRDefault="00A32C20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A32C20" w:rsidRPr="001216E5" w:rsidTr="00403854">
        <w:tc>
          <w:tcPr>
            <w:tcW w:w="959" w:type="dxa"/>
          </w:tcPr>
          <w:p w:rsidR="00A32C20" w:rsidRPr="001216E5" w:rsidRDefault="00A32C20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843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A32C20" w:rsidRPr="001216E5" w:rsidTr="00403854">
        <w:tc>
          <w:tcPr>
            <w:tcW w:w="959" w:type="dxa"/>
          </w:tcPr>
          <w:p w:rsidR="00A32C20" w:rsidRPr="001216E5" w:rsidRDefault="00A32C20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A32C20" w:rsidRPr="001216E5" w:rsidTr="00403854">
        <w:tc>
          <w:tcPr>
            <w:tcW w:w="959" w:type="dxa"/>
          </w:tcPr>
          <w:p w:rsidR="00A32C20" w:rsidRPr="001216E5" w:rsidRDefault="00A32C20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cityId</w:t>
            </w:r>
            <w:proofErr w:type="spellEnd"/>
          </w:p>
        </w:tc>
        <w:tc>
          <w:tcPr>
            <w:tcW w:w="1396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城市ID</w:t>
            </w:r>
          </w:p>
        </w:tc>
        <w:tc>
          <w:tcPr>
            <w:tcW w:w="1581" w:type="dxa"/>
          </w:tcPr>
          <w:p w:rsidR="00A32C20" w:rsidRPr="001216E5" w:rsidRDefault="00A32C2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数据由“获取城市”接口返回</w:t>
            </w:r>
          </w:p>
        </w:tc>
      </w:tr>
    </w:tbl>
    <w:p w:rsidR="00A220B3" w:rsidRDefault="00A220B3" w:rsidP="00A220B3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82420F" w:rsidTr="007E72B3">
        <w:tc>
          <w:tcPr>
            <w:tcW w:w="1009" w:type="dxa"/>
          </w:tcPr>
          <w:p w:rsidR="0082420F" w:rsidRDefault="0082420F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82420F" w:rsidRDefault="0082420F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82420F" w:rsidRDefault="0082420F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82420F" w:rsidRDefault="0082420F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82420F" w:rsidRDefault="0082420F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82420F" w:rsidRDefault="0082420F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82420F" w:rsidRPr="001216E5" w:rsidTr="007E72B3">
        <w:tc>
          <w:tcPr>
            <w:tcW w:w="1009" w:type="dxa"/>
          </w:tcPr>
          <w:p w:rsidR="0082420F" w:rsidRPr="001216E5" w:rsidRDefault="0082420F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82420F" w:rsidRPr="001216E5" w:rsidTr="007E72B3">
        <w:tc>
          <w:tcPr>
            <w:tcW w:w="1009" w:type="dxa"/>
          </w:tcPr>
          <w:p w:rsidR="0082420F" w:rsidRPr="001216E5" w:rsidRDefault="0082420F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82420F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88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82420F" w:rsidRPr="001216E5" w:rsidTr="007E72B3">
        <w:tc>
          <w:tcPr>
            <w:tcW w:w="1009" w:type="dxa"/>
          </w:tcPr>
          <w:p w:rsidR="0082420F" w:rsidRPr="001216E5" w:rsidRDefault="0082420F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82420F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834" w:type="dxa"/>
          </w:tcPr>
          <w:p w:rsidR="0082420F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82420F" w:rsidRPr="001216E5" w:rsidRDefault="00047513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商业区</w:t>
            </w:r>
            <w:r w:rsidR="0082420F" w:rsidRPr="001216E5">
              <w:rPr>
                <w:rFonts w:ascii="仿宋" w:hAnsi="仿宋" w:hint="eastAsia"/>
                <w:sz w:val="18"/>
                <w:szCs w:val="18"/>
              </w:rPr>
              <w:t>列表</w:t>
            </w:r>
          </w:p>
        </w:tc>
        <w:tc>
          <w:tcPr>
            <w:tcW w:w="1567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82420F" w:rsidRPr="001216E5" w:rsidTr="007E72B3">
        <w:tc>
          <w:tcPr>
            <w:tcW w:w="1009" w:type="dxa"/>
          </w:tcPr>
          <w:p w:rsidR="0082420F" w:rsidRPr="001216E5" w:rsidRDefault="0082420F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1.2.1.1.1</w:t>
            </w:r>
          </w:p>
        </w:tc>
        <w:tc>
          <w:tcPr>
            <w:tcW w:w="1835" w:type="dxa"/>
          </w:tcPr>
          <w:p w:rsidR="0082420F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82420F" w:rsidRPr="001216E5" w:rsidRDefault="00B07BE4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zone</w:t>
            </w:r>
            <w:r w:rsidR="0082420F" w:rsidRPr="001216E5">
              <w:rPr>
                <w:rFonts w:ascii="仿宋" w:hAnsi="仿宋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388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27" w:type="dxa"/>
          </w:tcPr>
          <w:p w:rsidR="0082420F" w:rsidRPr="001216E5" w:rsidRDefault="00475428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商业区</w:t>
            </w:r>
            <w:r w:rsidR="0082420F" w:rsidRPr="001216E5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67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82420F" w:rsidRPr="001216E5" w:rsidTr="007E72B3">
        <w:tc>
          <w:tcPr>
            <w:tcW w:w="1009" w:type="dxa"/>
          </w:tcPr>
          <w:p w:rsidR="0082420F" w:rsidRPr="001216E5" w:rsidRDefault="0082420F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1.2.1.1.2</w:t>
            </w:r>
          </w:p>
        </w:tc>
        <w:tc>
          <w:tcPr>
            <w:tcW w:w="1835" w:type="dxa"/>
          </w:tcPr>
          <w:p w:rsidR="0082420F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82420F" w:rsidRPr="001216E5" w:rsidRDefault="00603DA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zoneName</w:t>
            </w:r>
            <w:proofErr w:type="spellEnd"/>
          </w:p>
        </w:tc>
        <w:tc>
          <w:tcPr>
            <w:tcW w:w="1388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82420F" w:rsidRPr="001216E5" w:rsidRDefault="00760D99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商业区</w:t>
            </w:r>
            <w:r w:rsidR="0082420F" w:rsidRPr="001216E5">
              <w:rPr>
                <w:rFonts w:ascii="仿宋" w:hAnsi="仿宋" w:hint="eastAsia"/>
                <w:sz w:val="18"/>
                <w:szCs w:val="18"/>
              </w:rPr>
              <w:t>名</w:t>
            </w:r>
          </w:p>
        </w:tc>
        <w:tc>
          <w:tcPr>
            <w:tcW w:w="1567" w:type="dxa"/>
          </w:tcPr>
          <w:p w:rsidR="0082420F" w:rsidRPr="001216E5" w:rsidRDefault="0082420F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2E7F77" w:rsidRDefault="002E7F77" w:rsidP="00AC42CC">
      <w:pPr>
        <w:pStyle w:val="5"/>
      </w:pPr>
      <w:r>
        <w:rPr>
          <w:rFonts w:hint="eastAsia"/>
        </w:rPr>
        <w:t>获取酒店品牌</w:t>
      </w:r>
    </w:p>
    <w:p w:rsidR="002E7F77" w:rsidRDefault="002E7F77" w:rsidP="002E7F77">
      <w:pPr>
        <w:pStyle w:val="7"/>
      </w:pPr>
      <w:r>
        <w:rPr>
          <w:rFonts w:hint="eastAsia"/>
        </w:rPr>
        <w:t>接口名</w:t>
      </w:r>
    </w:p>
    <w:p w:rsidR="002E7F77" w:rsidRDefault="002E7F77" w:rsidP="002E7F77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GetHotelBrand</w:t>
      </w:r>
      <w:proofErr w:type="spellEnd"/>
    </w:p>
    <w:p w:rsidR="002E7F77" w:rsidRDefault="002E7F77" w:rsidP="002E7F77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2E7F77" w:rsidTr="006B76A4">
        <w:tc>
          <w:tcPr>
            <w:tcW w:w="959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2E7F77" w:rsidRPr="001216E5" w:rsidTr="006B76A4">
        <w:tc>
          <w:tcPr>
            <w:tcW w:w="959" w:type="dxa"/>
          </w:tcPr>
          <w:p w:rsidR="002E7F77" w:rsidRPr="001216E5" w:rsidRDefault="002E7F7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2E7F77" w:rsidRPr="001216E5" w:rsidTr="006B76A4">
        <w:tc>
          <w:tcPr>
            <w:tcW w:w="959" w:type="dxa"/>
          </w:tcPr>
          <w:p w:rsidR="002E7F77" w:rsidRPr="001216E5" w:rsidRDefault="002E7F7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2E7F77" w:rsidRDefault="002E7F77" w:rsidP="002E7F77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2E7F77" w:rsidTr="007E72B3">
        <w:tc>
          <w:tcPr>
            <w:tcW w:w="1009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2E7F77" w:rsidRDefault="002E7F77" w:rsidP="006B76A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2E7F77" w:rsidRPr="001216E5" w:rsidTr="007E72B3">
        <w:tc>
          <w:tcPr>
            <w:tcW w:w="1009" w:type="dxa"/>
          </w:tcPr>
          <w:p w:rsidR="002E7F77" w:rsidRPr="001216E5" w:rsidRDefault="002E7F7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2E7F77" w:rsidRPr="001216E5" w:rsidTr="007E72B3">
        <w:tc>
          <w:tcPr>
            <w:tcW w:w="1009" w:type="dxa"/>
          </w:tcPr>
          <w:p w:rsidR="002E7F77" w:rsidRPr="001216E5" w:rsidRDefault="002E7F7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lastRenderedPageBreak/>
              <w:t>1.2</w:t>
            </w:r>
          </w:p>
        </w:tc>
        <w:tc>
          <w:tcPr>
            <w:tcW w:w="1835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2E7F77" w:rsidRPr="001216E5" w:rsidRDefault="000B39E0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88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2E7F77" w:rsidRPr="001216E5" w:rsidTr="007E72B3">
        <w:tc>
          <w:tcPr>
            <w:tcW w:w="1009" w:type="dxa"/>
          </w:tcPr>
          <w:p w:rsidR="002E7F77" w:rsidRPr="001216E5" w:rsidRDefault="002E7F7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2E7F77" w:rsidRPr="001216E5" w:rsidRDefault="000B39E0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bookmarkStart w:id="0" w:name="_GoBack"/>
            <w:bookmarkEnd w:id="0"/>
            <w:proofErr w:type="spellEnd"/>
          </w:p>
        </w:tc>
        <w:tc>
          <w:tcPr>
            <w:tcW w:w="1834" w:type="dxa"/>
          </w:tcPr>
          <w:p w:rsidR="002E7F77" w:rsidRPr="001216E5" w:rsidRDefault="007E72B3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酒店品牌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列表</w:t>
            </w:r>
          </w:p>
        </w:tc>
        <w:tc>
          <w:tcPr>
            <w:tcW w:w="1567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2E7F77" w:rsidRPr="001216E5" w:rsidTr="007E72B3">
        <w:tc>
          <w:tcPr>
            <w:tcW w:w="1009" w:type="dxa"/>
          </w:tcPr>
          <w:p w:rsidR="002E7F77" w:rsidRPr="001216E5" w:rsidRDefault="002E7F7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1.2.1.1.1</w:t>
            </w:r>
          </w:p>
        </w:tc>
        <w:tc>
          <w:tcPr>
            <w:tcW w:w="1835" w:type="dxa"/>
          </w:tcPr>
          <w:p w:rsidR="002E7F77" w:rsidRPr="001216E5" w:rsidRDefault="007E72B3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brandId</w:t>
            </w:r>
            <w:proofErr w:type="spellEnd"/>
          </w:p>
        </w:tc>
        <w:tc>
          <w:tcPr>
            <w:tcW w:w="1388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27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酒店品牌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67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2E7F77" w:rsidRPr="001216E5" w:rsidTr="007E72B3">
        <w:tc>
          <w:tcPr>
            <w:tcW w:w="1009" w:type="dxa"/>
          </w:tcPr>
          <w:p w:rsidR="002E7F77" w:rsidRPr="001216E5" w:rsidRDefault="002E7F7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1.2.1.1.2</w:t>
            </w:r>
          </w:p>
        </w:tc>
        <w:tc>
          <w:tcPr>
            <w:tcW w:w="1835" w:type="dxa"/>
          </w:tcPr>
          <w:p w:rsidR="002E7F77" w:rsidRPr="001216E5" w:rsidRDefault="007E72B3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brandName</w:t>
            </w:r>
            <w:proofErr w:type="spellEnd"/>
          </w:p>
        </w:tc>
        <w:tc>
          <w:tcPr>
            <w:tcW w:w="1388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酒店品牌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名</w:t>
            </w:r>
          </w:p>
        </w:tc>
        <w:tc>
          <w:tcPr>
            <w:tcW w:w="1567" w:type="dxa"/>
          </w:tcPr>
          <w:p w:rsidR="002E7F77" w:rsidRPr="001216E5" w:rsidRDefault="002E7F7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4E2ED3" w:rsidRDefault="004E2ED3" w:rsidP="00AC42CC">
      <w:pPr>
        <w:pStyle w:val="5"/>
      </w:pPr>
      <w:r>
        <w:rPr>
          <w:rFonts w:hint="eastAsia"/>
        </w:rPr>
        <w:t>获取酒店主题</w:t>
      </w:r>
    </w:p>
    <w:p w:rsidR="004E2ED3" w:rsidRDefault="004E2ED3" w:rsidP="004E2ED3">
      <w:pPr>
        <w:pStyle w:val="7"/>
      </w:pPr>
      <w:r>
        <w:rPr>
          <w:rFonts w:hint="eastAsia"/>
        </w:rPr>
        <w:t>接口名</w:t>
      </w:r>
    </w:p>
    <w:p w:rsidR="004E2ED3" w:rsidRDefault="004E2ED3" w:rsidP="004E2ED3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GetHotel</w:t>
      </w:r>
      <w:r w:rsidR="003C1325">
        <w:rPr>
          <w:rFonts w:hint="eastAsia"/>
        </w:rPr>
        <w:t>Theme</w:t>
      </w:r>
      <w:proofErr w:type="spellEnd"/>
    </w:p>
    <w:p w:rsidR="00AF4146" w:rsidRDefault="00AF4146" w:rsidP="00AF4146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AF4146" w:rsidTr="00403854">
        <w:tc>
          <w:tcPr>
            <w:tcW w:w="959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AF4146" w:rsidRPr="001216E5" w:rsidTr="00403854">
        <w:tc>
          <w:tcPr>
            <w:tcW w:w="959" w:type="dxa"/>
          </w:tcPr>
          <w:p w:rsidR="00AF4146" w:rsidRPr="001216E5" w:rsidRDefault="00AF4146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AF4146" w:rsidRPr="001216E5" w:rsidTr="00403854">
        <w:tc>
          <w:tcPr>
            <w:tcW w:w="959" w:type="dxa"/>
          </w:tcPr>
          <w:p w:rsidR="00AF4146" w:rsidRPr="001216E5" w:rsidRDefault="00AF4146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AF4146" w:rsidRDefault="00AF4146" w:rsidP="00AF4146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AF4146" w:rsidTr="007E72B3">
        <w:tc>
          <w:tcPr>
            <w:tcW w:w="1009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AF4146" w:rsidRDefault="00AF4146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AF4146" w:rsidRPr="001216E5" w:rsidTr="007E72B3">
        <w:tc>
          <w:tcPr>
            <w:tcW w:w="1009" w:type="dxa"/>
          </w:tcPr>
          <w:p w:rsidR="00AF4146" w:rsidRPr="001216E5" w:rsidRDefault="00AF4146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AF4146" w:rsidRPr="001216E5" w:rsidTr="007E72B3">
        <w:tc>
          <w:tcPr>
            <w:tcW w:w="1009" w:type="dxa"/>
          </w:tcPr>
          <w:p w:rsidR="00AF4146" w:rsidRPr="001216E5" w:rsidRDefault="00AF4146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AF4146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88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AF4146" w:rsidRPr="001216E5" w:rsidTr="007E72B3">
        <w:tc>
          <w:tcPr>
            <w:tcW w:w="1009" w:type="dxa"/>
          </w:tcPr>
          <w:p w:rsidR="00AF4146" w:rsidRPr="001216E5" w:rsidRDefault="00AF4146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AF4146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834" w:type="dxa"/>
          </w:tcPr>
          <w:p w:rsidR="00AF4146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AF4146" w:rsidRPr="001216E5" w:rsidRDefault="00BC29EA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主题列表</w:t>
            </w:r>
          </w:p>
        </w:tc>
        <w:tc>
          <w:tcPr>
            <w:tcW w:w="1567" w:type="dxa"/>
          </w:tcPr>
          <w:p w:rsidR="00AF4146" w:rsidRPr="001216E5" w:rsidRDefault="00AF4146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240D3" w:rsidRPr="001216E5" w:rsidTr="007E72B3">
        <w:tc>
          <w:tcPr>
            <w:tcW w:w="1009" w:type="dxa"/>
          </w:tcPr>
          <w:p w:rsidR="00D240D3" w:rsidRPr="001216E5" w:rsidRDefault="00D240D3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</w:t>
            </w:r>
            <w:r w:rsidR="00F30901" w:rsidRPr="001216E5">
              <w:rPr>
                <w:rFonts w:ascii="仿宋" w:hAnsi="仿宋" w:hint="eastAsia"/>
                <w:sz w:val="18"/>
                <w:szCs w:val="18"/>
              </w:rPr>
              <w:t>.1</w:t>
            </w:r>
          </w:p>
        </w:tc>
        <w:tc>
          <w:tcPr>
            <w:tcW w:w="1835" w:type="dxa"/>
          </w:tcPr>
          <w:p w:rsidR="00D240D3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D240D3" w:rsidRPr="001216E5" w:rsidRDefault="00D240D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theme</w:t>
            </w:r>
            <w:r w:rsidR="00F41095" w:rsidRPr="001216E5">
              <w:rPr>
                <w:rFonts w:ascii="仿宋" w:hAnsi="仿宋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388" w:type="dxa"/>
          </w:tcPr>
          <w:p w:rsidR="00D240D3" w:rsidRPr="001216E5" w:rsidRDefault="00F4109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27" w:type="dxa"/>
          </w:tcPr>
          <w:p w:rsidR="00D240D3" w:rsidRPr="001216E5" w:rsidRDefault="00D240D3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主题</w:t>
            </w:r>
            <w:r w:rsidR="00F41095" w:rsidRPr="001216E5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67" w:type="dxa"/>
          </w:tcPr>
          <w:p w:rsidR="00D240D3" w:rsidRPr="001216E5" w:rsidRDefault="00D240D3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F41095" w:rsidRPr="001216E5" w:rsidTr="007E72B3">
        <w:tc>
          <w:tcPr>
            <w:tcW w:w="1009" w:type="dxa"/>
          </w:tcPr>
          <w:p w:rsidR="00F41095" w:rsidRPr="001216E5" w:rsidRDefault="00F41095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1.2.1.1.2</w:t>
            </w:r>
          </w:p>
        </w:tc>
        <w:tc>
          <w:tcPr>
            <w:tcW w:w="1835" w:type="dxa"/>
          </w:tcPr>
          <w:p w:rsidR="00F41095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F41095" w:rsidRPr="001216E5" w:rsidRDefault="00F41095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themeName</w:t>
            </w:r>
            <w:proofErr w:type="spellEnd"/>
          </w:p>
        </w:tc>
        <w:tc>
          <w:tcPr>
            <w:tcW w:w="1388" w:type="dxa"/>
          </w:tcPr>
          <w:p w:rsidR="00F41095" w:rsidRPr="001216E5" w:rsidRDefault="00F4109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F41095" w:rsidRPr="001216E5" w:rsidRDefault="00F4109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主题名</w:t>
            </w:r>
          </w:p>
        </w:tc>
        <w:tc>
          <w:tcPr>
            <w:tcW w:w="1567" w:type="dxa"/>
          </w:tcPr>
          <w:p w:rsidR="00F41095" w:rsidRPr="001216E5" w:rsidRDefault="00F41095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985587" w:rsidRDefault="00985587" w:rsidP="00AC42CC">
      <w:pPr>
        <w:pStyle w:val="5"/>
      </w:pPr>
      <w:r>
        <w:rPr>
          <w:rFonts w:hint="eastAsia"/>
        </w:rPr>
        <w:t>获取城市地标</w:t>
      </w:r>
    </w:p>
    <w:p w:rsidR="00985587" w:rsidRDefault="00985587" w:rsidP="00985587">
      <w:pPr>
        <w:pStyle w:val="7"/>
      </w:pPr>
      <w:r>
        <w:rPr>
          <w:rFonts w:hint="eastAsia"/>
        </w:rPr>
        <w:t>接口名</w:t>
      </w:r>
    </w:p>
    <w:p w:rsidR="00985587" w:rsidRDefault="00985587" w:rsidP="00985587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GetCityLocation</w:t>
      </w:r>
      <w:proofErr w:type="spellEnd"/>
    </w:p>
    <w:p w:rsidR="00985587" w:rsidRDefault="00985587" w:rsidP="00985587">
      <w:pPr>
        <w:pStyle w:val="7"/>
      </w:pPr>
      <w:r>
        <w:rPr>
          <w:rFonts w:hint="eastAsia"/>
        </w:rPr>
        <w:lastRenderedPageBreak/>
        <w:t>请求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985587" w:rsidTr="00637C5D">
        <w:tc>
          <w:tcPr>
            <w:tcW w:w="959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985587" w:rsidRPr="001216E5" w:rsidTr="00637C5D">
        <w:tc>
          <w:tcPr>
            <w:tcW w:w="959" w:type="dxa"/>
          </w:tcPr>
          <w:p w:rsidR="00985587" w:rsidRPr="001216E5" w:rsidRDefault="0098558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985587" w:rsidRPr="001216E5" w:rsidTr="00637C5D">
        <w:tc>
          <w:tcPr>
            <w:tcW w:w="959" w:type="dxa"/>
          </w:tcPr>
          <w:p w:rsidR="00985587" w:rsidRPr="001216E5" w:rsidRDefault="0098558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985587" w:rsidRPr="001216E5" w:rsidTr="00637C5D">
        <w:tc>
          <w:tcPr>
            <w:tcW w:w="959" w:type="dxa"/>
          </w:tcPr>
          <w:p w:rsidR="00985587" w:rsidRPr="001216E5" w:rsidRDefault="0098558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cityId</w:t>
            </w:r>
            <w:proofErr w:type="spellEnd"/>
          </w:p>
        </w:tc>
        <w:tc>
          <w:tcPr>
            <w:tcW w:w="1396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城市ID</w:t>
            </w:r>
          </w:p>
        </w:tc>
        <w:tc>
          <w:tcPr>
            <w:tcW w:w="1581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数据由“获取城市”接口返回</w:t>
            </w:r>
          </w:p>
        </w:tc>
      </w:tr>
      <w:tr w:rsidR="00985587" w:rsidRPr="001216E5" w:rsidTr="00637C5D">
        <w:tc>
          <w:tcPr>
            <w:tcW w:w="959" w:type="dxa"/>
          </w:tcPr>
          <w:p w:rsidR="00985587" w:rsidRPr="001216E5" w:rsidRDefault="00985587" w:rsidP="00985587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985587" w:rsidRPr="001216E5" w:rsidRDefault="00985587" w:rsidP="00985587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locationType</w:t>
            </w:r>
            <w:proofErr w:type="spellEnd"/>
          </w:p>
        </w:tc>
        <w:tc>
          <w:tcPr>
            <w:tcW w:w="1396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城市地标</w:t>
            </w:r>
          </w:p>
        </w:tc>
        <w:tc>
          <w:tcPr>
            <w:tcW w:w="1581" w:type="dxa"/>
          </w:tcPr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2代表火车站；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3代表机场；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4代表市中心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6代表工业区/开发区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7代表公园/游乐场/景点/景区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8代表广场/绿地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9代表车站/码头/口岸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10代表商业中心/知名餐饮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11代表展馆/体育馆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12代表政府机关/</w:t>
            </w:r>
            <w:r>
              <w:rPr>
                <w:rFonts w:ascii="仿宋" w:hAnsi="仿宋" w:hint="eastAsia"/>
                <w:sz w:val="18"/>
                <w:szCs w:val="18"/>
              </w:rPr>
              <w:lastRenderedPageBreak/>
              <w:t>学校/医院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13代表路名/地标建筑</w:t>
            </w:r>
          </w:p>
          <w:p w:rsid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14代表副中心</w:t>
            </w:r>
          </w:p>
          <w:p w:rsidR="00637C5D" w:rsidRPr="00637C5D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17代表休闲中心</w:t>
            </w:r>
          </w:p>
          <w:p w:rsidR="00985587" w:rsidRPr="001216E5" w:rsidRDefault="00637C5D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具体对应关系参考数据表“</w:t>
            </w:r>
            <w:proofErr w:type="spellStart"/>
            <w:r w:rsidRPr="00637C5D">
              <w:rPr>
                <w:rFonts w:ascii="仿宋" w:hAnsi="仿宋"/>
                <w:sz w:val="18"/>
                <w:szCs w:val="18"/>
              </w:rPr>
              <w:t>ctrip_area_city_location_type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>”</w:t>
            </w:r>
          </w:p>
        </w:tc>
      </w:tr>
    </w:tbl>
    <w:p w:rsidR="00985587" w:rsidRDefault="00985587" w:rsidP="00985587">
      <w:pPr>
        <w:pStyle w:val="7"/>
      </w:pPr>
      <w:r>
        <w:rPr>
          <w:rFonts w:hint="eastAsia"/>
        </w:rPr>
        <w:lastRenderedPageBreak/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985587" w:rsidTr="007E72B3">
        <w:tc>
          <w:tcPr>
            <w:tcW w:w="1009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985587" w:rsidRDefault="00985587" w:rsidP="006B76A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985587" w:rsidRPr="001216E5" w:rsidTr="007E72B3">
        <w:tc>
          <w:tcPr>
            <w:tcW w:w="1009" w:type="dxa"/>
          </w:tcPr>
          <w:p w:rsidR="00985587" w:rsidRPr="001216E5" w:rsidRDefault="0098558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985587" w:rsidRPr="001216E5" w:rsidTr="007E72B3">
        <w:tc>
          <w:tcPr>
            <w:tcW w:w="1009" w:type="dxa"/>
          </w:tcPr>
          <w:p w:rsidR="00985587" w:rsidRPr="001216E5" w:rsidRDefault="0098558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985587" w:rsidRPr="001216E5" w:rsidRDefault="000B39E0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88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985587" w:rsidRPr="001216E5" w:rsidTr="007E72B3">
        <w:tc>
          <w:tcPr>
            <w:tcW w:w="1009" w:type="dxa"/>
          </w:tcPr>
          <w:p w:rsidR="00985587" w:rsidRPr="001216E5" w:rsidRDefault="0098558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985587" w:rsidRPr="001216E5" w:rsidRDefault="000B39E0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834" w:type="dxa"/>
          </w:tcPr>
          <w:p w:rsidR="00985587" w:rsidRPr="001216E5" w:rsidRDefault="007E72B3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城市地标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列表</w:t>
            </w:r>
          </w:p>
        </w:tc>
        <w:tc>
          <w:tcPr>
            <w:tcW w:w="1567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985587" w:rsidRPr="001216E5" w:rsidTr="007E72B3">
        <w:tc>
          <w:tcPr>
            <w:tcW w:w="1009" w:type="dxa"/>
          </w:tcPr>
          <w:p w:rsidR="00985587" w:rsidRPr="001216E5" w:rsidRDefault="0098558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1.2.1.1.1</w:t>
            </w:r>
          </w:p>
        </w:tc>
        <w:tc>
          <w:tcPr>
            <w:tcW w:w="1835" w:type="dxa"/>
          </w:tcPr>
          <w:p w:rsidR="00985587" w:rsidRPr="001216E5" w:rsidRDefault="007E72B3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1388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27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城市地标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67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985587" w:rsidRPr="001216E5" w:rsidTr="007E72B3">
        <w:tc>
          <w:tcPr>
            <w:tcW w:w="1009" w:type="dxa"/>
          </w:tcPr>
          <w:p w:rsidR="00985587" w:rsidRPr="001216E5" w:rsidRDefault="00985587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1.2.1.1.2</w:t>
            </w:r>
          </w:p>
        </w:tc>
        <w:tc>
          <w:tcPr>
            <w:tcW w:w="1835" w:type="dxa"/>
          </w:tcPr>
          <w:p w:rsidR="00985587" w:rsidRPr="001216E5" w:rsidRDefault="007E72B3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locationName</w:t>
            </w:r>
            <w:proofErr w:type="spellEnd"/>
          </w:p>
        </w:tc>
        <w:tc>
          <w:tcPr>
            <w:tcW w:w="1388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城市地标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名</w:t>
            </w:r>
          </w:p>
        </w:tc>
        <w:tc>
          <w:tcPr>
            <w:tcW w:w="1567" w:type="dxa"/>
          </w:tcPr>
          <w:p w:rsidR="00985587" w:rsidRPr="001216E5" w:rsidRDefault="00985587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AC42CC" w:rsidRDefault="00AC42CC" w:rsidP="00AC42CC">
      <w:pPr>
        <w:pStyle w:val="5"/>
      </w:pPr>
      <w:r>
        <w:rPr>
          <w:rFonts w:hint="eastAsia"/>
        </w:rPr>
        <w:t>获取酒店</w:t>
      </w:r>
      <w:r w:rsidR="00014B7A">
        <w:rPr>
          <w:rFonts w:hint="eastAsia"/>
        </w:rPr>
        <w:t>列表</w:t>
      </w:r>
    </w:p>
    <w:p w:rsidR="00AC42CC" w:rsidRDefault="005813E1" w:rsidP="00F64924">
      <w:pPr>
        <w:pStyle w:val="7"/>
      </w:pPr>
      <w:r>
        <w:rPr>
          <w:rFonts w:hint="eastAsia"/>
        </w:rPr>
        <w:t>接口名</w:t>
      </w:r>
    </w:p>
    <w:p w:rsidR="00F31FDD" w:rsidRDefault="00F31FDD" w:rsidP="00F31FDD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</w:t>
      </w:r>
      <w:r w:rsidR="00512343">
        <w:rPr>
          <w:rFonts w:hint="eastAsia"/>
        </w:rPr>
        <w:t>Hotel</w:t>
      </w:r>
      <w:r w:rsidR="00442301">
        <w:rPr>
          <w:rFonts w:hint="eastAsia"/>
        </w:rPr>
        <w:t>List</w:t>
      </w:r>
      <w:proofErr w:type="spellEnd"/>
    </w:p>
    <w:p w:rsidR="00AF3475" w:rsidRDefault="00AF3475" w:rsidP="00AF3475">
      <w:pPr>
        <w:pStyle w:val="7"/>
      </w:pPr>
      <w:r>
        <w:rPr>
          <w:rFonts w:hint="eastAsia"/>
        </w:rPr>
        <w:lastRenderedPageBreak/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AF3475" w:rsidTr="00403854">
        <w:tc>
          <w:tcPr>
            <w:tcW w:w="959" w:type="dxa"/>
          </w:tcPr>
          <w:p w:rsidR="00AF3475" w:rsidRDefault="00AF3475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AF3475" w:rsidRDefault="00AF3475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AF3475" w:rsidRDefault="00AF3475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AF3475" w:rsidRDefault="00AF3475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AF3475" w:rsidRDefault="00AF3475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AF3475" w:rsidRDefault="00AF3475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AF3475" w:rsidRPr="001216E5" w:rsidTr="00403854">
        <w:tc>
          <w:tcPr>
            <w:tcW w:w="959" w:type="dxa"/>
          </w:tcPr>
          <w:p w:rsidR="00AF3475" w:rsidRPr="001216E5" w:rsidRDefault="00AF3475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AF3475" w:rsidRPr="001216E5" w:rsidTr="00403854">
        <w:tc>
          <w:tcPr>
            <w:tcW w:w="959" w:type="dxa"/>
          </w:tcPr>
          <w:p w:rsidR="00AF3475" w:rsidRPr="001216E5" w:rsidRDefault="00AF3475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AF3475" w:rsidRPr="001216E5" w:rsidTr="00403854">
        <w:tc>
          <w:tcPr>
            <w:tcW w:w="959" w:type="dxa"/>
          </w:tcPr>
          <w:p w:rsidR="00AF3475" w:rsidRPr="001216E5" w:rsidRDefault="00AF3475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cityId</w:t>
            </w:r>
            <w:proofErr w:type="spellEnd"/>
          </w:p>
        </w:tc>
        <w:tc>
          <w:tcPr>
            <w:tcW w:w="1396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城市ID</w:t>
            </w:r>
          </w:p>
        </w:tc>
        <w:tc>
          <w:tcPr>
            <w:tcW w:w="1581" w:type="dxa"/>
          </w:tcPr>
          <w:p w:rsidR="00AF3475" w:rsidRPr="001216E5" w:rsidRDefault="00AF347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数据由“获取城市”接口返回</w:t>
            </w:r>
          </w:p>
        </w:tc>
      </w:tr>
      <w:tr w:rsidR="00C53B3A" w:rsidRPr="001216E5" w:rsidTr="00403854">
        <w:tc>
          <w:tcPr>
            <w:tcW w:w="959" w:type="dxa"/>
          </w:tcPr>
          <w:p w:rsidR="00C53B3A" w:rsidRPr="001216E5" w:rsidRDefault="00C53B3A" w:rsidP="00C53B3A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C53B3A" w:rsidRPr="001216E5" w:rsidRDefault="00C53B3A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C53B3A" w:rsidRPr="001216E5" w:rsidRDefault="00C53B3A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districtId</w:t>
            </w:r>
            <w:proofErr w:type="spellEnd"/>
          </w:p>
        </w:tc>
        <w:tc>
          <w:tcPr>
            <w:tcW w:w="1396" w:type="dxa"/>
          </w:tcPr>
          <w:p w:rsidR="00C53B3A" w:rsidRPr="001216E5" w:rsidRDefault="00C53B3A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C53B3A" w:rsidRPr="001216E5" w:rsidRDefault="006370C2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行政区</w:t>
            </w:r>
            <w:r w:rsidR="00C53B3A" w:rsidRPr="001216E5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81" w:type="dxa"/>
          </w:tcPr>
          <w:p w:rsidR="00145F45" w:rsidRPr="001216E5" w:rsidRDefault="00145F45" w:rsidP="002939FC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可为空</w:t>
            </w:r>
          </w:p>
          <w:p w:rsidR="00C53B3A" w:rsidRPr="001216E5" w:rsidRDefault="00C53B3A" w:rsidP="002939FC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</w:t>
            </w:r>
            <w:r w:rsidR="002939FC" w:rsidRPr="001216E5">
              <w:rPr>
                <w:rFonts w:ascii="仿宋" w:hAnsi="仿宋" w:hint="eastAsia"/>
                <w:sz w:val="18"/>
                <w:szCs w:val="18"/>
              </w:rPr>
              <w:t>获取行政区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”接口返回</w:t>
            </w:r>
          </w:p>
        </w:tc>
      </w:tr>
      <w:tr w:rsidR="00086EC5" w:rsidRPr="001216E5" w:rsidTr="00403854">
        <w:tc>
          <w:tcPr>
            <w:tcW w:w="959" w:type="dxa"/>
          </w:tcPr>
          <w:p w:rsidR="00086EC5" w:rsidRPr="001216E5" w:rsidRDefault="00086EC5" w:rsidP="00125C1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</w:t>
            </w:r>
            <w:r w:rsidR="00125C16" w:rsidRPr="001216E5">
              <w:rPr>
                <w:rFonts w:ascii="仿宋" w:hAnsi="仿宋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086EC5" w:rsidRPr="001216E5" w:rsidRDefault="00086EC5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086EC5" w:rsidRPr="001216E5" w:rsidRDefault="009D735B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zo</w:t>
            </w:r>
            <w:r w:rsidR="00125C16" w:rsidRPr="001216E5">
              <w:rPr>
                <w:rFonts w:ascii="仿宋" w:hAnsi="仿宋" w:hint="eastAsia"/>
                <w:sz w:val="18"/>
                <w:szCs w:val="18"/>
              </w:rPr>
              <w:t>ne</w:t>
            </w:r>
            <w:r w:rsidR="00086EC5" w:rsidRPr="001216E5">
              <w:rPr>
                <w:rFonts w:ascii="仿宋" w:hAnsi="仿宋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396" w:type="dxa"/>
          </w:tcPr>
          <w:p w:rsidR="00086EC5" w:rsidRPr="001216E5" w:rsidRDefault="00086EC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086EC5" w:rsidRPr="001216E5" w:rsidRDefault="00145F45" w:rsidP="00145F45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商业</w:t>
            </w:r>
            <w:r w:rsidR="00086EC5" w:rsidRPr="001216E5">
              <w:rPr>
                <w:rFonts w:ascii="仿宋" w:hAnsi="仿宋" w:hint="eastAsia"/>
                <w:sz w:val="18"/>
                <w:szCs w:val="18"/>
              </w:rPr>
              <w:t>区ID</w:t>
            </w:r>
          </w:p>
        </w:tc>
        <w:tc>
          <w:tcPr>
            <w:tcW w:w="1581" w:type="dxa"/>
          </w:tcPr>
          <w:p w:rsidR="00145F45" w:rsidRPr="001216E5" w:rsidRDefault="00145F45" w:rsidP="00FD73B3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可为空</w:t>
            </w:r>
          </w:p>
          <w:p w:rsidR="00086EC5" w:rsidRPr="001216E5" w:rsidRDefault="00086EC5" w:rsidP="00FD73B3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</w:t>
            </w:r>
            <w:r w:rsidR="00FD73B3" w:rsidRPr="001216E5">
              <w:rPr>
                <w:rFonts w:ascii="仿宋" w:hAnsi="仿宋" w:hint="eastAsia"/>
                <w:sz w:val="18"/>
                <w:szCs w:val="18"/>
              </w:rPr>
              <w:t>商业区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”接口返回</w:t>
            </w:r>
          </w:p>
        </w:tc>
      </w:tr>
      <w:tr w:rsidR="002000AF" w:rsidRPr="001216E5" w:rsidTr="00403854">
        <w:tc>
          <w:tcPr>
            <w:tcW w:w="959" w:type="dxa"/>
          </w:tcPr>
          <w:p w:rsidR="002000AF" w:rsidRPr="001216E5" w:rsidRDefault="002000AF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1.2.4</w:t>
            </w:r>
          </w:p>
        </w:tc>
        <w:tc>
          <w:tcPr>
            <w:tcW w:w="1843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brandId</w:t>
            </w:r>
            <w:proofErr w:type="spellEnd"/>
          </w:p>
        </w:tc>
        <w:tc>
          <w:tcPr>
            <w:tcW w:w="1396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酒店品牌ID</w:t>
            </w:r>
          </w:p>
        </w:tc>
        <w:tc>
          <w:tcPr>
            <w:tcW w:w="1581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可为空</w:t>
            </w:r>
          </w:p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</w:t>
            </w:r>
            <w:r>
              <w:rPr>
                <w:rFonts w:ascii="仿宋" w:hAnsi="仿宋" w:hint="eastAsia"/>
                <w:sz w:val="18"/>
                <w:szCs w:val="18"/>
              </w:rPr>
              <w:t>酒店品牌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”接口返回</w:t>
            </w:r>
          </w:p>
        </w:tc>
      </w:tr>
      <w:tr w:rsidR="002000AF" w:rsidRPr="001216E5" w:rsidTr="00403854">
        <w:tc>
          <w:tcPr>
            <w:tcW w:w="959" w:type="dxa"/>
          </w:tcPr>
          <w:p w:rsidR="002000AF" w:rsidRPr="001216E5" w:rsidRDefault="002000AF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1.2.5</w:t>
            </w:r>
          </w:p>
        </w:tc>
        <w:tc>
          <w:tcPr>
            <w:tcW w:w="1843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themeId</w:t>
            </w:r>
            <w:proofErr w:type="spellEnd"/>
          </w:p>
        </w:tc>
        <w:tc>
          <w:tcPr>
            <w:tcW w:w="1396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2000AF" w:rsidRPr="001216E5" w:rsidRDefault="002000AF" w:rsidP="002000AF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酒店主题ID</w:t>
            </w:r>
          </w:p>
        </w:tc>
        <w:tc>
          <w:tcPr>
            <w:tcW w:w="1581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可为空</w:t>
            </w:r>
          </w:p>
          <w:p w:rsidR="002000AF" w:rsidRPr="001216E5" w:rsidRDefault="002000AF" w:rsidP="002000AF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</w:t>
            </w:r>
            <w:r>
              <w:rPr>
                <w:rFonts w:ascii="仿宋" w:hAnsi="仿宋" w:hint="eastAsia"/>
                <w:sz w:val="18"/>
                <w:szCs w:val="18"/>
              </w:rPr>
              <w:t>酒店主题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”接口返回</w:t>
            </w:r>
          </w:p>
        </w:tc>
      </w:tr>
      <w:tr w:rsidR="002000AF" w:rsidRPr="001216E5" w:rsidTr="00403854">
        <w:tc>
          <w:tcPr>
            <w:tcW w:w="959" w:type="dxa"/>
          </w:tcPr>
          <w:p w:rsidR="002000AF" w:rsidRPr="001216E5" w:rsidRDefault="002000AF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1.2.6</w:t>
            </w:r>
          </w:p>
        </w:tc>
        <w:tc>
          <w:tcPr>
            <w:tcW w:w="1843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1396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城市地标ID</w:t>
            </w:r>
          </w:p>
        </w:tc>
        <w:tc>
          <w:tcPr>
            <w:tcW w:w="1581" w:type="dxa"/>
          </w:tcPr>
          <w:p w:rsidR="002000AF" w:rsidRPr="001216E5" w:rsidRDefault="002000AF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可为空</w:t>
            </w:r>
          </w:p>
          <w:p w:rsidR="002000AF" w:rsidRPr="001216E5" w:rsidRDefault="002000AF" w:rsidP="002000AF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</w:t>
            </w:r>
            <w:r>
              <w:rPr>
                <w:rFonts w:ascii="仿宋" w:hAnsi="仿宋" w:hint="eastAsia"/>
                <w:sz w:val="18"/>
                <w:szCs w:val="18"/>
              </w:rPr>
              <w:t>城市地标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”接口返回</w:t>
            </w:r>
          </w:p>
        </w:tc>
      </w:tr>
      <w:tr w:rsidR="002000AF" w:rsidRPr="001216E5" w:rsidTr="00403854">
        <w:tc>
          <w:tcPr>
            <w:tcW w:w="959" w:type="dxa"/>
          </w:tcPr>
          <w:p w:rsidR="002000AF" w:rsidRPr="001216E5" w:rsidRDefault="002000AF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lastRenderedPageBreak/>
              <w:t>1.2.7</w:t>
            </w:r>
          </w:p>
        </w:tc>
        <w:tc>
          <w:tcPr>
            <w:tcW w:w="1843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priceRange</w:t>
            </w:r>
            <w:proofErr w:type="spellEnd"/>
          </w:p>
        </w:tc>
        <w:tc>
          <w:tcPr>
            <w:tcW w:w="1396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价格区间</w:t>
            </w:r>
          </w:p>
        </w:tc>
        <w:tc>
          <w:tcPr>
            <w:tcW w:w="1581" w:type="dxa"/>
          </w:tcPr>
          <w:p w:rsidR="002000AF" w:rsidRPr="001216E5" w:rsidRDefault="002000AF" w:rsidP="00FD73B3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可为空</w:t>
            </w:r>
          </w:p>
          <w:p w:rsidR="002000AF" w:rsidRPr="001216E5" w:rsidRDefault="002000AF" w:rsidP="00FD73B3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形如100~200</w:t>
            </w:r>
          </w:p>
        </w:tc>
      </w:tr>
      <w:tr w:rsidR="002000AF" w:rsidRPr="001216E5" w:rsidTr="00403854">
        <w:tc>
          <w:tcPr>
            <w:tcW w:w="959" w:type="dxa"/>
          </w:tcPr>
          <w:p w:rsidR="002000AF" w:rsidRPr="001216E5" w:rsidRDefault="002000AF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1.2.8</w:t>
            </w:r>
          </w:p>
        </w:tc>
        <w:tc>
          <w:tcPr>
            <w:tcW w:w="1843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starRate</w:t>
            </w:r>
            <w:proofErr w:type="spellEnd"/>
          </w:p>
        </w:tc>
        <w:tc>
          <w:tcPr>
            <w:tcW w:w="1396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酒店星级</w:t>
            </w:r>
          </w:p>
        </w:tc>
        <w:tc>
          <w:tcPr>
            <w:tcW w:w="1581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可为空</w:t>
            </w:r>
          </w:p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形如3,4,5</w:t>
            </w:r>
          </w:p>
        </w:tc>
      </w:tr>
      <w:tr w:rsidR="002000AF" w:rsidRPr="001216E5" w:rsidTr="00403854">
        <w:tc>
          <w:tcPr>
            <w:tcW w:w="959" w:type="dxa"/>
          </w:tcPr>
          <w:p w:rsidR="002000AF" w:rsidRPr="001216E5" w:rsidRDefault="002000AF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1.2.9</w:t>
            </w:r>
          </w:p>
        </w:tc>
        <w:tc>
          <w:tcPr>
            <w:tcW w:w="1843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start</w:t>
            </w:r>
          </w:p>
        </w:tc>
        <w:tc>
          <w:tcPr>
            <w:tcW w:w="1396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开始记录序号</w:t>
            </w:r>
          </w:p>
        </w:tc>
        <w:tc>
          <w:tcPr>
            <w:tcW w:w="1581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酒店列表的读取使用分页的方式</w:t>
            </w:r>
          </w:p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该值可为空</w:t>
            </w:r>
          </w:p>
        </w:tc>
      </w:tr>
      <w:tr w:rsidR="002000AF" w:rsidRPr="001216E5" w:rsidTr="00403854">
        <w:tc>
          <w:tcPr>
            <w:tcW w:w="959" w:type="dxa"/>
          </w:tcPr>
          <w:p w:rsidR="002000AF" w:rsidRPr="001216E5" w:rsidRDefault="002000AF" w:rsidP="00B01D29">
            <w:pPr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1.2.10</w:t>
            </w:r>
          </w:p>
        </w:tc>
        <w:tc>
          <w:tcPr>
            <w:tcW w:w="1843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count</w:t>
            </w:r>
          </w:p>
        </w:tc>
        <w:tc>
          <w:tcPr>
            <w:tcW w:w="1396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一次读取的记录数</w:t>
            </w:r>
          </w:p>
        </w:tc>
        <w:tc>
          <w:tcPr>
            <w:tcW w:w="1581" w:type="dxa"/>
          </w:tcPr>
          <w:p w:rsidR="002000AF" w:rsidRPr="001216E5" w:rsidRDefault="002000AF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该值可为空，默认为20</w:t>
            </w:r>
          </w:p>
        </w:tc>
      </w:tr>
    </w:tbl>
    <w:p w:rsidR="00084ED9" w:rsidRDefault="00084ED9" w:rsidP="00084ED9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084ED9" w:rsidTr="007E72B3">
        <w:tc>
          <w:tcPr>
            <w:tcW w:w="1009" w:type="dxa"/>
          </w:tcPr>
          <w:p w:rsidR="00084ED9" w:rsidRDefault="00084ED9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084ED9" w:rsidRDefault="00084ED9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084ED9" w:rsidRDefault="00084ED9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084ED9" w:rsidRDefault="00084ED9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084ED9" w:rsidRDefault="00084ED9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084ED9" w:rsidRDefault="00084ED9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084ED9" w:rsidRPr="001216E5" w:rsidTr="007E72B3">
        <w:tc>
          <w:tcPr>
            <w:tcW w:w="1009" w:type="dxa"/>
          </w:tcPr>
          <w:p w:rsidR="00084ED9" w:rsidRPr="001216E5" w:rsidRDefault="00084ED9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084ED9" w:rsidRPr="001216E5" w:rsidTr="007E72B3">
        <w:tc>
          <w:tcPr>
            <w:tcW w:w="1009" w:type="dxa"/>
          </w:tcPr>
          <w:p w:rsidR="00084ED9" w:rsidRPr="001216E5" w:rsidRDefault="00084ED9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084ED9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88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84ED9" w:rsidRPr="001216E5" w:rsidTr="007E72B3">
        <w:tc>
          <w:tcPr>
            <w:tcW w:w="1009" w:type="dxa"/>
          </w:tcPr>
          <w:p w:rsidR="00084ED9" w:rsidRPr="001216E5" w:rsidRDefault="00084ED9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084ED9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834" w:type="dxa"/>
          </w:tcPr>
          <w:p w:rsidR="00084ED9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084ED9" w:rsidRPr="001216E5" w:rsidRDefault="00072F33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</w:t>
            </w:r>
            <w:r w:rsidR="00084ED9" w:rsidRPr="001216E5">
              <w:rPr>
                <w:rFonts w:ascii="仿宋" w:hAnsi="仿宋" w:hint="eastAsia"/>
                <w:sz w:val="18"/>
                <w:szCs w:val="18"/>
              </w:rPr>
              <w:t>列表</w:t>
            </w:r>
          </w:p>
        </w:tc>
        <w:tc>
          <w:tcPr>
            <w:tcW w:w="1567" w:type="dxa"/>
          </w:tcPr>
          <w:p w:rsidR="00084ED9" w:rsidRPr="001216E5" w:rsidRDefault="00084ED9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545043" w:rsidRPr="001216E5" w:rsidTr="007E72B3">
        <w:tc>
          <w:tcPr>
            <w:tcW w:w="1009" w:type="dxa"/>
          </w:tcPr>
          <w:p w:rsidR="00545043" w:rsidRPr="001216E5" w:rsidRDefault="00545043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1.2.1.1.1</w:t>
            </w:r>
          </w:p>
        </w:tc>
        <w:tc>
          <w:tcPr>
            <w:tcW w:w="1835" w:type="dxa"/>
          </w:tcPr>
          <w:p w:rsidR="00545043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545043" w:rsidRPr="001216E5" w:rsidRDefault="0054504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hotel</w:t>
            </w:r>
            <w:r w:rsidR="00427697" w:rsidRPr="001216E5">
              <w:rPr>
                <w:rFonts w:ascii="仿宋" w:hAnsi="仿宋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388" w:type="dxa"/>
          </w:tcPr>
          <w:p w:rsidR="00545043" w:rsidRPr="001216E5" w:rsidRDefault="0042769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27" w:type="dxa"/>
          </w:tcPr>
          <w:p w:rsidR="00545043" w:rsidRPr="001216E5" w:rsidRDefault="00545043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</w:t>
            </w:r>
            <w:r w:rsidR="00427697" w:rsidRPr="001216E5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67" w:type="dxa"/>
          </w:tcPr>
          <w:p w:rsidR="00545043" w:rsidRPr="001216E5" w:rsidRDefault="00545043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427697" w:rsidRPr="001216E5" w:rsidTr="007E72B3">
        <w:tc>
          <w:tcPr>
            <w:tcW w:w="1009" w:type="dxa"/>
          </w:tcPr>
          <w:p w:rsidR="00427697" w:rsidRPr="001216E5" w:rsidRDefault="00427697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1.2.1.1.2</w:t>
            </w:r>
          </w:p>
        </w:tc>
        <w:tc>
          <w:tcPr>
            <w:tcW w:w="1835" w:type="dxa"/>
          </w:tcPr>
          <w:p w:rsidR="00427697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427697" w:rsidRPr="001216E5" w:rsidRDefault="00427697" w:rsidP="00427697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hotelCode</w:t>
            </w:r>
            <w:proofErr w:type="spellEnd"/>
          </w:p>
        </w:tc>
        <w:tc>
          <w:tcPr>
            <w:tcW w:w="1388" w:type="dxa"/>
          </w:tcPr>
          <w:p w:rsidR="00427697" w:rsidRPr="001216E5" w:rsidRDefault="00D94BD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427697" w:rsidRPr="001216E5" w:rsidRDefault="0042769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酒店代码</w:t>
            </w:r>
          </w:p>
        </w:tc>
        <w:tc>
          <w:tcPr>
            <w:tcW w:w="1567" w:type="dxa"/>
          </w:tcPr>
          <w:p w:rsidR="00427697" w:rsidRPr="001216E5" w:rsidRDefault="00427697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427697" w:rsidRPr="001216E5" w:rsidTr="007E72B3">
        <w:tc>
          <w:tcPr>
            <w:tcW w:w="1009" w:type="dxa"/>
          </w:tcPr>
          <w:p w:rsidR="00427697" w:rsidRPr="001216E5" w:rsidRDefault="00427697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1.2.1.1.3</w:t>
            </w:r>
          </w:p>
        </w:tc>
        <w:tc>
          <w:tcPr>
            <w:tcW w:w="1835" w:type="dxa"/>
          </w:tcPr>
          <w:p w:rsidR="00427697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427697" w:rsidRPr="001216E5" w:rsidRDefault="00427697" w:rsidP="00427697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hotelName</w:t>
            </w:r>
            <w:proofErr w:type="spellEnd"/>
          </w:p>
        </w:tc>
        <w:tc>
          <w:tcPr>
            <w:tcW w:w="1388" w:type="dxa"/>
          </w:tcPr>
          <w:p w:rsidR="00427697" w:rsidRPr="001216E5" w:rsidRDefault="003867C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427697" w:rsidRPr="001216E5" w:rsidRDefault="00427697" w:rsidP="00427697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酒店名</w:t>
            </w:r>
          </w:p>
        </w:tc>
        <w:tc>
          <w:tcPr>
            <w:tcW w:w="1567" w:type="dxa"/>
          </w:tcPr>
          <w:p w:rsidR="00427697" w:rsidRPr="001216E5" w:rsidRDefault="00427697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427697" w:rsidRPr="001216E5" w:rsidTr="007E72B3">
        <w:tc>
          <w:tcPr>
            <w:tcW w:w="1009" w:type="dxa"/>
          </w:tcPr>
          <w:p w:rsidR="00427697" w:rsidRPr="001216E5" w:rsidRDefault="00427697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1.2.1.1.4</w:t>
            </w:r>
          </w:p>
        </w:tc>
        <w:tc>
          <w:tcPr>
            <w:tcW w:w="1835" w:type="dxa"/>
          </w:tcPr>
          <w:p w:rsidR="00427697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427697" w:rsidRPr="001216E5" w:rsidRDefault="00FB2257" w:rsidP="00427697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i</w:t>
            </w:r>
            <w:r w:rsidR="00427697" w:rsidRPr="001216E5">
              <w:rPr>
                <w:rFonts w:ascii="仿宋" w:hAnsi="仿宋" w:hint="eastAsia"/>
                <w:sz w:val="18"/>
                <w:szCs w:val="18"/>
              </w:rPr>
              <w:t>mageUrl</w:t>
            </w:r>
            <w:proofErr w:type="spellEnd"/>
          </w:p>
        </w:tc>
        <w:tc>
          <w:tcPr>
            <w:tcW w:w="1388" w:type="dxa"/>
          </w:tcPr>
          <w:p w:rsidR="00427697" w:rsidRPr="001216E5" w:rsidRDefault="003867C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427697" w:rsidRPr="001216E5" w:rsidRDefault="0042769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酒店图片</w:t>
            </w: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url</w:t>
            </w:r>
            <w:proofErr w:type="spellEnd"/>
            <w:r w:rsidRPr="001216E5">
              <w:rPr>
                <w:rFonts w:ascii="仿宋" w:hAnsi="仿宋" w:hint="eastAsia"/>
                <w:sz w:val="18"/>
                <w:szCs w:val="18"/>
              </w:rPr>
              <w:t>地址</w:t>
            </w:r>
          </w:p>
        </w:tc>
        <w:tc>
          <w:tcPr>
            <w:tcW w:w="1567" w:type="dxa"/>
          </w:tcPr>
          <w:p w:rsidR="00427697" w:rsidRPr="001216E5" w:rsidRDefault="00427697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FC2086" w:rsidRPr="001216E5" w:rsidTr="007E72B3">
        <w:tc>
          <w:tcPr>
            <w:tcW w:w="1009" w:type="dxa"/>
          </w:tcPr>
          <w:p w:rsidR="00FC2086" w:rsidRPr="001216E5" w:rsidRDefault="00FC2086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1.2.1.1.5</w:t>
            </w:r>
          </w:p>
        </w:tc>
        <w:tc>
          <w:tcPr>
            <w:tcW w:w="1835" w:type="dxa"/>
          </w:tcPr>
          <w:p w:rsidR="00FC2086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FC2086" w:rsidRPr="001216E5" w:rsidRDefault="00FC208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address</w:t>
            </w:r>
          </w:p>
        </w:tc>
        <w:tc>
          <w:tcPr>
            <w:tcW w:w="1388" w:type="dxa"/>
          </w:tcPr>
          <w:p w:rsidR="00FC2086" w:rsidRPr="001216E5" w:rsidRDefault="00FC208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FC2086" w:rsidRPr="001216E5" w:rsidRDefault="00FC2086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酒店地址</w:t>
            </w:r>
          </w:p>
        </w:tc>
        <w:tc>
          <w:tcPr>
            <w:tcW w:w="1567" w:type="dxa"/>
          </w:tcPr>
          <w:p w:rsidR="00FC2086" w:rsidRPr="001216E5" w:rsidRDefault="00FC2086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145F55" w:rsidRPr="001216E5" w:rsidTr="007E72B3">
        <w:tc>
          <w:tcPr>
            <w:tcW w:w="1009" w:type="dxa"/>
          </w:tcPr>
          <w:p w:rsidR="00145F55" w:rsidRPr="001216E5" w:rsidRDefault="00145F55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1.2.1.1.6</w:t>
            </w:r>
          </w:p>
        </w:tc>
        <w:tc>
          <w:tcPr>
            <w:tcW w:w="1835" w:type="dxa"/>
          </w:tcPr>
          <w:p w:rsidR="00145F55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145F55" w:rsidRPr="001216E5" w:rsidRDefault="00145F55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starRate</w:t>
            </w:r>
            <w:proofErr w:type="spellEnd"/>
          </w:p>
        </w:tc>
        <w:tc>
          <w:tcPr>
            <w:tcW w:w="1388" w:type="dxa"/>
          </w:tcPr>
          <w:p w:rsidR="00145F55" w:rsidRPr="001216E5" w:rsidRDefault="00145F5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1427" w:type="dxa"/>
          </w:tcPr>
          <w:p w:rsidR="00145F55" w:rsidRPr="001216E5" w:rsidRDefault="00145F5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酒店星级</w:t>
            </w:r>
          </w:p>
        </w:tc>
        <w:tc>
          <w:tcPr>
            <w:tcW w:w="1567" w:type="dxa"/>
          </w:tcPr>
          <w:p w:rsidR="00145F55" w:rsidRPr="001216E5" w:rsidRDefault="00145F55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145F55" w:rsidRPr="001216E5" w:rsidTr="007E72B3">
        <w:tc>
          <w:tcPr>
            <w:tcW w:w="1009" w:type="dxa"/>
          </w:tcPr>
          <w:p w:rsidR="00145F55" w:rsidRPr="001216E5" w:rsidRDefault="00145F55" w:rsidP="00FC208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lastRenderedPageBreak/>
              <w:t>1.2.1.1.7</w:t>
            </w:r>
          </w:p>
        </w:tc>
        <w:tc>
          <w:tcPr>
            <w:tcW w:w="1835" w:type="dxa"/>
          </w:tcPr>
          <w:p w:rsidR="00145F55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145F55" w:rsidRPr="001216E5" w:rsidRDefault="00D90AFD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ctripRate</w:t>
            </w:r>
            <w:proofErr w:type="spellEnd"/>
          </w:p>
        </w:tc>
        <w:tc>
          <w:tcPr>
            <w:tcW w:w="1388" w:type="dxa"/>
          </w:tcPr>
          <w:p w:rsidR="00145F55" w:rsidRPr="001216E5" w:rsidRDefault="00453FFA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1427" w:type="dxa"/>
          </w:tcPr>
          <w:p w:rsidR="00145F55" w:rsidRPr="001216E5" w:rsidRDefault="001D7A21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携程评分</w:t>
            </w:r>
          </w:p>
        </w:tc>
        <w:tc>
          <w:tcPr>
            <w:tcW w:w="1567" w:type="dxa"/>
          </w:tcPr>
          <w:p w:rsidR="00145F55" w:rsidRPr="001216E5" w:rsidRDefault="00145F55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AD7FF9" w:rsidRPr="001216E5" w:rsidTr="007E72B3">
        <w:tc>
          <w:tcPr>
            <w:tcW w:w="1009" w:type="dxa"/>
          </w:tcPr>
          <w:p w:rsidR="00AD7FF9" w:rsidRPr="001216E5" w:rsidRDefault="00AD7FF9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1.2.1.1.8</w:t>
            </w:r>
          </w:p>
        </w:tc>
        <w:tc>
          <w:tcPr>
            <w:tcW w:w="1835" w:type="dxa"/>
          </w:tcPr>
          <w:p w:rsidR="00AD7FF9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AD7FF9" w:rsidRPr="001216E5" w:rsidRDefault="00AD7FF9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min</w:t>
            </w:r>
            <w:r w:rsidRPr="00D710D7">
              <w:rPr>
                <w:rFonts w:ascii="仿宋" w:hAnsi="仿宋" w:hint="eastAsia"/>
                <w:sz w:val="18"/>
                <w:szCs w:val="18"/>
              </w:rPr>
              <w:t>P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rice</w:t>
            </w:r>
            <w:proofErr w:type="spellEnd"/>
          </w:p>
        </w:tc>
        <w:tc>
          <w:tcPr>
            <w:tcW w:w="1388" w:type="dxa"/>
          </w:tcPr>
          <w:p w:rsidR="00AD7FF9" w:rsidRPr="001216E5" w:rsidRDefault="00AD7FF9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1427" w:type="dxa"/>
          </w:tcPr>
          <w:p w:rsidR="00AD7FF9" w:rsidRPr="001216E5" w:rsidRDefault="00AD7FF9" w:rsidP="00403854">
            <w:pPr>
              <w:rPr>
                <w:rFonts w:ascii="仿宋" w:hAnsi="仿宋"/>
                <w:sz w:val="18"/>
                <w:szCs w:val="18"/>
              </w:rPr>
            </w:pPr>
            <w:proofErr w:type="gramStart"/>
            <w:r w:rsidRPr="001216E5">
              <w:rPr>
                <w:rFonts w:ascii="仿宋" w:hAnsi="仿宋" w:hint="eastAsia"/>
                <w:sz w:val="18"/>
                <w:szCs w:val="18"/>
              </w:rPr>
              <w:t>订该酒店</w:t>
            </w:r>
            <w:proofErr w:type="gramEnd"/>
            <w:r w:rsidRPr="001216E5">
              <w:rPr>
                <w:rFonts w:ascii="仿宋" w:hAnsi="仿宋" w:hint="eastAsia"/>
                <w:sz w:val="18"/>
                <w:szCs w:val="18"/>
              </w:rPr>
              <w:t>的最低价格</w:t>
            </w:r>
          </w:p>
        </w:tc>
        <w:tc>
          <w:tcPr>
            <w:tcW w:w="1567" w:type="dxa"/>
          </w:tcPr>
          <w:p w:rsidR="00AD7FF9" w:rsidRPr="001216E5" w:rsidRDefault="00AD7FF9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020CBE" w:rsidRPr="001216E5" w:rsidTr="007E72B3">
        <w:tc>
          <w:tcPr>
            <w:tcW w:w="1009" w:type="dxa"/>
          </w:tcPr>
          <w:p w:rsidR="00020CBE" w:rsidRPr="001216E5" w:rsidRDefault="00020CBE" w:rsidP="006B386D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</w:t>
            </w:r>
            <w:r w:rsidR="006B386D" w:rsidRPr="001216E5">
              <w:rPr>
                <w:rFonts w:ascii="仿宋" w:hAnsi="仿宋" w:hint="eastAsia"/>
                <w:sz w:val="18"/>
                <w:szCs w:val="18"/>
              </w:rPr>
              <w:t>9</w:t>
            </w:r>
          </w:p>
        </w:tc>
        <w:tc>
          <w:tcPr>
            <w:tcW w:w="1835" w:type="dxa"/>
          </w:tcPr>
          <w:p w:rsidR="00020CBE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020CBE" w:rsidRPr="001216E5" w:rsidRDefault="006B386D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description</w:t>
            </w:r>
          </w:p>
        </w:tc>
        <w:tc>
          <w:tcPr>
            <w:tcW w:w="1388" w:type="dxa"/>
          </w:tcPr>
          <w:p w:rsidR="00020CBE" w:rsidRPr="001216E5" w:rsidRDefault="006B386D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020CBE" w:rsidRPr="001216E5" w:rsidRDefault="004D18B1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</w:t>
            </w:r>
            <w:r w:rsidR="006B386D" w:rsidRPr="001216E5">
              <w:rPr>
                <w:rFonts w:ascii="仿宋" w:hAnsi="仿宋" w:hint="eastAsia"/>
                <w:sz w:val="18"/>
                <w:szCs w:val="18"/>
              </w:rPr>
              <w:t>简介</w:t>
            </w:r>
          </w:p>
        </w:tc>
        <w:tc>
          <w:tcPr>
            <w:tcW w:w="1567" w:type="dxa"/>
          </w:tcPr>
          <w:p w:rsidR="00020CBE" w:rsidRPr="001216E5" w:rsidRDefault="00020CBE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111EDF" w:rsidRDefault="00111EDF" w:rsidP="00111EDF">
      <w:pPr>
        <w:pStyle w:val="5"/>
      </w:pPr>
      <w:r>
        <w:rPr>
          <w:rFonts w:hint="eastAsia"/>
        </w:rPr>
        <w:t>获取酒店</w:t>
      </w:r>
      <w:r w:rsidR="0037608E">
        <w:rPr>
          <w:rFonts w:hint="eastAsia"/>
        </w:rPr>
        <w:t>照片</w:t>
      </w:r>
    </w:p>
    <w:p w:rsidR="00111EDF" w:rsidRDefault="00AC44AD" w:rsidP="00AC44AD">
      <w:pPr>
        <w:pStyle w:val="7"/>
      </w:pPr>
      <w:r>
        <w:rPr>
          <w:rFonts w:hint="eastAsia"/>
        </w:rPr>
        <w:t>接口名</w:t>
      </w:r>
    </w:p>
    <w:p w:rsidR="00AC44AD" w:rsidRDefault="00AC44AD" w:rsidP="00AC44AD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GetHotel</w:t>
      </w:r>
      <w:r w:rsidR="007262D5">
        <w:rPr>
          <w:rFonts w:hint="eastAsia"/>
        </w:rPr>
        <w:t>Image</w:t>
      </w:r>
      <w:proofErr w:type="spellEnd"/>
    </w:p>
    <w:p w:rsidR="00AC44AD" w:rsidRDefault="00AC44AD" w:rsidP="00AC44AD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AC44AD" w:rsidTr="00403854">
        <w:tc>
          <w:tcPr>
            <w:tcW w:w="959" w:type="dxa"/>
          </w:tcPr>
          <w:p w:rsidR="00AC44AD" w:rsidRDefault="00AC44AD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AC44AD" w:rsidRDefault="00AC44AD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AC44AD" w:rsidRDefault="00AC44AD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AC44AD" w:rsidRDefault="00AC44AD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AC44AD" w:rsidRDefault="00AC44AD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AC44AD" w:rsidRDefault="00AC44AD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AC44AD" w:rsidRPr="001216E5" w:rsidTr="00403854">
        <w:tc>
          <w:tcPr>
            <w:tcW w:w="959" w:type="dxa"/>
          </w:tcPr>
          <w:p w:rsidR="00AC44AD" w:rsidRPr="001216E5" w:rsidRDefault="00AC44AD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AC44AD" w:rsidRPr="001216E5" w:rsidRDefault="00AC44AD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AC44AD" w:rsidRPr="001216E5" w:rsidRDefault="00AC44AD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AC44AD" w:rsidRPr="001216E5" w:rsidRDefault="00AC44AD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AC44AD" w:rsidRPr="001216E5" w:rsidRDefault="00AC44AD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AC44AD" w:rsidRPr="001216E5" w:rsidRDefault="00AC44AD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AC44AD" w:rsidRPr="001216E5" w:rsidTr="00403854">
        <w:tc>
          <w:tcPr>
            <w:tcW w:w="959" w:type="dxa"/>
          </w:tcPr>
          <w:p w:rsidR="00AC44AD" w:rsidRPr="001216E5" w:rsidRDefault="00AC44AD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AC44AD" w:rsidRPr="001216E5" w:rsidRDefault="00AC44AD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AC44AD" w:rsidRPr="001216E5" w:rsidRDefault="00AC44AD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AC44AD" w:rsidRPr="001216E5" w:rsidRDefault="00AC44AD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AC44AD" w:rsidRPr="001216E5" w:rsidRDefault="00AC44AD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AC44AD" w:rsidRPr="001216E5" w:rsidRDefault="00AC44AD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C05C11" w:rsidRPr="001216E5" w:rsidTr="00403854">
        <w:tc>
          <w:tcPr>
            <w:tcW w:w="959" w:type="dxa"/>
          </w:tcPr>
          <w:p w:rsidR="00C05C11" w:rsidRPr="001216E5" w:rsidRDefault="00C05C11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C05C11" w:rsidRPr="001216E5" w:rsidRDefault="00C05C11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C05C11" w:rsidRPr="001216E5" w:rsidRDefault="00C05C11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hotelCode</w:t>
            </w:r>
            <w:proofErr w:type="spellEnd"/>
          </w:p>
        </w:tc>
        <w:tc>
          <w:tcPr>
            <w:tcW w:w="1396" w:type="dxa"/>
          </w:tcPr>
          <w:p w:rsidR="00C05C11" w:rsidRPr="001216E5" w:rsidRDefault="00C05C11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C05C11" w:rsidRPr="001216E5" w:rsidRDefault="00C05C11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酒店代码</w:t>
            </w:r>
          </w:p>
        </w:tc>
        <w:tc>
          <w:tcPr>
            <w:tcW w:w="1581" w:type="dxa"/>
          </w:tcPr>
          <w:p w:rsidR="00C05C11" w:rsidRPr="001216E5" w:rsidRDefault="00C05C11" w:rsidP="009534FB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</w:t>
            </w:r>
            <w:r w:rsidR="009534FB" w:rsidRPr="001216E5">
              <w:rPr>
                <w:rFonts w:ascii="仿宋" w:hAnsi="仿宋" w:hint="eastAsia"/>
                <w:sz w:val="18"/>
                <w:szCs w:val="18"/>
              </w:rPr>
              <w:t>酒店列表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”接口返回</w:t>
            </w:r>
          </w:p>
        </w:tc>
      </w:tr>
    </w:tbl>
    <w:p w:rsidR="002A1FAD" w:rsidRDefault="002A1FAD" w:rsidP="002A1FAD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4C3614" w:rsidTr="007E72B3">
        <w:tc>
          <w:tcPr>
            <w:tcW w:w="1009" w:type="dxa"/>
          </w:tcPr>
          <w:p w:rsidR="004C3614" w:rsidRDefault="004C3614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4C3614" w:rsidRDefault="004C3614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4C3614" w:rsidRDefault="004C3614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4C3614" w:rsidRDefault="004C3614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4C3614" w:rsidRDefault="004C3614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4C3614" w:rsidRDefault="004C3614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4C3614" w:rsidRPr="001216E5" w:rsidTr="007E72B3">
        <w:tc>
          <w:tcPr>
            <w:tcW w:w="1009" w:type="dxa"/>
          </w:tcPr>
          <w:p w:rsidR="004C3614" w:rsidRPr="001216E5" w:rsidRDefault="004C3614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4C3614" w:rsidRPr="001216E5" w:rsidRDefault="004C3614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4C3614" w:rsidRPr="001216E5" w:rsidRDefault="004C3614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4C3614" w:rsidRPr="001216E5" w:rsidRDefault="004C3614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4C3614" w:rsidRPr="001216E5" w:rsidRDefault="004C3614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4C3614" w:rsidRPr="001216E5" w:rsidRDefault="004C3614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4C3614" w:rsidRPr="001216E5" w:rsidTr="007E72B3">
        <w:tc>
          <w:tcPr>
            <w:tcW w:w="1009" w:type="dxa"/>
          </w:tcPr>
          <w:p w:rsidR="004C3614" w:rsidRPr="001216E5" w:rsidRDefault="004C3614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4C3614" w:rsidRPr="001216E5" w:rsidRDefault="004C3614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4C3614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88" w:type="dxa"/>
          </w:tcPr>
          <w:p w:rsidR="004C3614" w:rsidRPr="001216E5" w:rsidRDefault="004C3614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4C3614" w:rsidRPr="001216E5" w:rsidRDefault="004C3614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4C3614" w:rsidRPr="001216E5" w:rsidRDefault="004C3614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EB3F4C" w:rsidRPr="001216E5" w:rsidTr="007E72B3">
        <w:tc>
          <w:tcPr>
            <w:tcW w:w="1009" w:type="dxa"/>
          </w:tcPr>
          <w:p w:rsidR="00EB3F4C" w:rsidRPr="001216E5" w:rsidRDefault="00EB3F4C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EB3F4C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834" w:type="dxa"/>
          </w:tcPr>
          <w:p w:rsidR="00EB3F4C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EB3F4C" w:rsidRPr="001216E5" w:rsidRDefault="00EB3F4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EB3F4C" w:rsidRPr="001216E5" w:rsidRDefault="00EB3F4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</w:t>
            </w:r>
            <w:r w:rsidR="00F115DB" w:rsidRPr="001216E5">
              <w:rPr>
                <w:rFonts w:ascii="仿宋" w:hAnsi="仿宋" w:hint="eastAsia"/>
                <w:sz w:val="18"/>
                <w:szCs w:val="18"/>
              </w:rPr>
              <w:t>图片</w:t>
            </w:r>
            <w:r w:rsidR="002E7D5D" w:rsidRPr="001216E5">
              <w:rPr>
                <w:rFonts w:ascii="仿宋" w:hAnsi="仿宋" w:hint="eastAsia"/>
                <w:sz w:val="18"/>
                <w:szCs w:val="18"/>
              </w:rPr>
              <w:t>列表</w:t>
            </w:r>
          </w:p>
        </w:tc>
        <w:tc>
          <w:tcPr>
            <w:tcW w:w="1567" w:type="dxa"/>
          </w:tcPr>
          <w:p w:rsidR="00EB3F4C" w:rsidRPr="001216E5" w:rsidRDefault="00EB3F4C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EB3F4C" w:rsidRPr="001216E5" w:rsidTr="007E72B3">
        <w:tc>
          <w:tcPr>
            <w:tcW w:w="1009" w:type="dxa"/>
          </w:tcPr>
          <w:p w:rsidR="00EB3F4C" w:rsidRPr="001216E5" w:rsidRDefault="00B712C6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1.2.1.1.1</w:t>
            </w:r>
          </w:p>
        </w:tc>
        <w:tc>
          <w:tcPr>
            <w:tcW w:w="1835" w:type="dxa"/>
          </w:tcPr>
          <w:p w:rsidR="00EB3F4C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EB3F4C" w:rsidRPr="001216E5" w:rsidRDefault="005E4BB5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388" w:type="dxa"/>
          </w:tcPr>
          <w:p w:rsidR="00EB3F4C" w:rsidRPr="001216E5" w:rsidRDefault="005E4BB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EB3F4C" w:rsidRPr="001216E5" w:rsidRDefault="005E4BB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图片</w:t>
            </w: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url</w:t>
            </w:r>
            <w:proofErr w:type="spellEnd"/>
            <w:r w:rsidRPr="001216E5">
              <w:rPr>
                <w:rFonts w:ascii="仿宋" w:hAnsi="仿宋" w:hint="eastAsia"/>
                <w:sz w:val="18"/>
                <w:szCs w:val="18"/>
              </w:rPr>
              <w:t>地址</w:t>
            </w:r>
          </w:p>
        </w:tc>
        <w:tc>
          <w:tcPr>
            <w:tcW w:w="1567" w:type="dxa"/>
          </w:tcPr>
          <w:p w:rsidR="00EB3F4C" w:rsidRPr="001216E5" w:rsidRDefault="00EB3F4C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5E4BB5" w:rsidRPr="001216E5" w:rsidTr="007E72B3">
        <w:tc>
          <w:tcPr>
            <w:tcW w:w="1009" w:type="dxa"/>
          </w:tcPr>
          <w:p w:rsidR="005E4BB5" w:rsidRPr="001216E5" w:rsidRDefault="005E4BB5" w:rsidP="00C11A3C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</w:t>
            </w:r>
            <w:r w:rsidR="00C11A3C" w:rsidRPr="001216E5">
              <w:rPr>
                <w:rFonts w:ascii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835" w:type="dxa"/>
          </w:tcPr>
          <w:p w:rsidR="005E4BB5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5E4BB5" w:rsidRPr="001216E5" w:rsidRDefault="002826A4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caption</w:t>
            </w:r>
          </w:p>
        </w:tc>
        <w:tc>
          <w:tcPr>
            <w:tcW w:w="1388" w:type="dxa"/>
          </w:tcPr>
          <w:p w:rsidR="005E4BB5" w:rsidRPr="001216E5" w:rsidRDefault="005E4BB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5E4BB5" w:rsidRPr="001216E5" w:rsidRDefault="005E4BB5" w:rsidP="00282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图片</w:t>
            </w:r>
            <w:r w:rsidR="002826A4" w:rsidRPr="001216E5">
              <w:rPr>
                <w:rFonts w:ascii="仿宋" w:hAnsi="仿宋" w:hint="eastAsia"/>
                <w:sz w:val="18"/>
                <w:szCs w:val="18"/>
              </w:rPr>
              <w:t>说明</w:t>
            </w:r>
          </w:p>
        </w:tc>
        <w:tc>
          <w:tcPr>
            <w:tcW w:w="1567" w:type="dxa"/>
          </w:tcPr>
          <w:p w:rsidR="005E4BB5" w:rsidRPr="001216E5" w:rsidRDefault="005E4BB5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2000AF" w:rsidRDefault="004B2EAA" w:rsidP="00A72F3C">
      <w:pPr>
        <w:pStyle w:val="5"/>
      </w:pPr>
      <w:r>
        <w:rPr>
          <w:rFonts w:hint="eastAsia"/>
        </w:rPr>
        <w:lastRenderedPageBreak/>
        <w:t>获取酒店设施</w:t>
      </w:r>
    </w:p>
    <w:p w:rsidR="004B2EAA" w:rsidRDefault="004B2EAA" w:rsidP="004B2EAA">
      <w:pPr>
        <w:pStyle w:val="7"/>
      </w:pPr>
      <w:r>
        <w:rPr>
          <w:rFonts w:hint="eastAsia"/>
        </w:rPr>
        <w:t>接口名</w:t>
      </w:r>
    </w:p>
    <w:p w:rsidR="004B2EAA" w:rsidRDefault="004B2EAA" w:rsidP="004B2EAA">
      <w:proofErr w:type="spellStart"/>
      <w:r>
        <w:rPr>
          <w:rFonts w:hint="eastAsia"/>
        </w:rPr>
        <w:t>ApiHotel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GetHotelService</w:t>
      </w:r>
      <w:proofErr w:type="spellEnd"/>
    </w:p>
    <w:p w:rsidR="004B2EAA" w:rsidRDefault="004B2EAA" w:rsidP="004B2EAA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4B2EAA" w:rsidTr="006B76A4">
        <w:tc>
          <w:tcPr>
            <w:tcW w:w="959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4B2EAA" w:rsidRPr="001216E5" w:rsidTr="006B76A4">
        <w:tc>
          <w:tcPr>
            <w:tcW w:w="95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4B2EAA" w:rsidRPr="001216E5" w:rsidTr="006B76A4">
        <w:tc>
          <w:tcPr>
            <w:tcW w:w="95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4B2EAA" w:rsidRPr="001216E5" w:rsidTr="006B76A4">
        <w:tc>
          <w:tcPr>
            <w:tcW w:w="95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hotelCode</w:t>
            </w:r>
            <w:proofErr w:type="spellEnd"/>
          </w:p>
        </w:tc>
        <w:tc>
          <w:tcPr>
            <w:tcW w:w="1396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酒店代码</w:t>
            </w:r>
          </w:p>
        </w:tc>
        <w:tc>
          <w:tcPr>
            <w:tcW w:w="1581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数据由“获取酒店列表”接口返回</w:t>
            </w:r>
          </w:p>
        </w:tc>
      </w:tr>
    </w:tbl>
    <w:p w:rsidR="004B2EAA" w:rsidRDefault="004B2EAA" w:rsidP="004B2EAA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4B2EAA" w:rsidTr="004B2EAA">
        <w:tc>
          <w:tcPr>
            <w:tcW w:w="1009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4B2EAA" w:rsidRPr="001216E5" w:rsidTr="004B2EAA">
        <w:tc>
          <w:tcPr>
            <w:tcW w:w="100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4B2EAA" w:rsidRPr="001216E5" w:rsidTr="004B2EAA">
        <w:tc>
          <w:tcPr>
            <w:tcW w:w="100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4B2EAA" w:rsidRPr="001216E5" w:rsidRDefault="000B39E0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88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4B2EAA" w:rsidRPr="001216E5" w:rsidTr="004B2EAA">
        <w:tc>
          <w:tcPr>
            <w:tcW w:w="100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4B2EAA" w:rsidRPr="001216E5" w:rsidRDefault="000B39E0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834" w:type="dxa"/>
          </w:tcPr>
          <w:p w:rsidR="004B2EAA" w:rsidRPr="001216E5" w:rsidRDefault="007E72B3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</w:t>
            </w:r>
            <w:r>
              <w:rPr>
                <w:rFonts w:ascii="仿宋" w:hAnsi="仿宋" w:hint="eastAsia"/>
                <w:sz w:val="18"/>
                <w:szCs w:val="18"/>
              </w:rPr>
              <w:t>设施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列表</w:t>
            </w:r>
          </w:p>
        </w:tc>
        <w:tc>
          <w:tcPr>
            <w:tcW w:w="156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4B2EAA" w:rsidRPr="001216E5" w:rsidTr="004B2EAA">
        <w:tc>
          <w:tcPr>
            <w:tcW w:w="100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</w:t>
            </w:r>
          </w:p>
        </w:tc>
        <w:tc>
          <w:tcPr>
            <w:tcW w:w="1835" w:type="dxa"/>
          </w:tcPr>
          <w:p w:rsidR="004B2EAA" w:rsidRPr="001216E5" w:rsidRDefault="007E72B3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service</w:t>
            </w:r>
          </w:p>
        </w:tc>
        <w:tc>
          <w:tcPr>
            <w:tcW w:w="1388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酒店设施</w:t>
            </w:r>
          </w:p>
        </w:tc>
        <w:tc>
          <w:tcPr>
            <w:tcW w:w="156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A72F3C" w:rsidRDefault="00A72F3C" w:rsidP="00A72F3C">
      <w:pPr>
        <w:pStyle w:val="5"/>
      </w:pPr>
      <w:r>
        <w:rPr>
          <w:rFonts w:hint="eastAsia"/>
        </w:rPr>
        <w:t>获取酒店房型</w:t>
      </w:r>
      <w:r w:rsidR="00617189">
        <w:rPr>
          <w:rFonts w:hint="eastAsia"/>
        </w:rPr>
        <w:t>价格</w:t>
      </w:r>
    </w:p>
    <w:p w:rsidR="00A72F3C" w:rsidRDefault="00A72F3C" w:rsidP="00A72F3C">
      <w:pPr>
        <w:pStyle w:val="7"/>
      </w:pPr>
      <w:r>
        <w:rPr>
          <w:rFonts w:hint="eastAsia"/>
        </w:rPr>
        <w:t>接口名</w:t>
      </w:r>
    </w:p>
    <w:p w:rsidR="00A72F3C" w:rsidRDefault="00C8409C" w:rsidP="00A72F3C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</w:t>
      </w:r>
      <w:r w:rsidR="00225350">
        <w:rPr>
          <w:rFonts w:hint="eastAsia"/>
        </w:rPr>
        <w:t>GuestRoom</w:t>
      </w:r>
      <w:proofErr w:type="spellEnd"/>
    </w:p>
    <w:p w:rsidR="00225350" w:rsidRDefault="00225350" w:rsidP="00225350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DF5DB7" w:rsidTr="00403854">
        <w:tc>
          <w:tcPr>
            <w:tcW w:w="959" w:type="dxa"/>
          </w:tcPr>
          <w:p w:rsidR="00DF5DB7" w:rsidRDefault="00DF5DB7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DF5DB7" w:rsidRDefault="00DF5DB7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DF5DB7" w:rsidRDefault="00DF5DB7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DF5DB7" w:rsidRDefault="00DF5DB7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DF5DB7" w:rsidRDefault="00DF5DB7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DF5DB7" w:rsidRDefault="00DF5DB7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DF5DB7" w:rsidRPr="001216E5" w:rsidTr="00403854">
        <w:tc>
          <w:tcPr>
            <w:tcW w:w="959" w:type="dxa"/>
          </w:tcPr>
          <w:p w:rsidR="00DF5DB7" w:rsidRPr="001216E5" w:rsidRDefault="00DF5DB7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DF5DB7" w:rsidRPr="001216E5" w:rsidTr="00403854">
        <w:tc>
          <w:tcPr>
            <w:tcW w:w="959" w:type="dxa"/>
          </w:tcPr>
          <w:p w:rsidR="00DF5DB7" w:rsidRPr="001216E5" w:rsidRDefault="00DF5DB7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lastRenderedPageBreak/>
              <w:t>1.2</w:t>
            </w:r>
          </w:p>
        </w:tc>
        <w:tc>
          <w:tcPr>
            <w:tcW w:w="1843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5DB7" w:rsidRPr="001216E5" w:rsidTr="00403854">
        <w:tc>
          <w:tcPr>
            <w:tcW w:w="959" w:type="dxa"/>
          </w:tcPr>
          <w:p w:rsidR="00DF5DB7" w:rsidRPr="001216E5" w:rsidRDefault="00DF5DB7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hotelCode</w:t>
            </w:r>
            <w:proofErr w:type="spellEnd"/>
          </w:p>
        </w:tc>
        <w:tc>
          <w:tcPr>
            <w:tcW w:w="1396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酒店代码</w:t>
            </w:r>
          </w:p>
        </w:tc>
        <w:tc>
          <w:tcPr>
            <w:tcW w:w="1581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数据由“获取酒店列表”接口返回</w:t>
            </w:r>
          </w:p>
        </w:tc>
      </w:tr>
    </w:tbl>
    <w:p w:rsidR="00225350" w:rsidRDefault="00DF5DB7" w:rsidP="00DF5DB7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DF5DB7" w:rsidTr="007E72B3">
        <w:tc>
          <w:tcPr>
            <w:tcW w:w="1009" w:type="dxa"/>
          </w:tcPr>
          <w:p w:rsidR="00DF5DB7" w:rsidRDefault="00DF5DB7" w:rsidP="004038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DF5DB7" w:rsidRDefault="00DF5DB7" w:rsidP="0040385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DF5DB7" w:rsidRDefault="00DF5DB7" w:rsidP="0040385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DF5DB7" w:rsidRDefault="00DF5DB7" w:rsidP="004038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DF5DB7" w:rsidRDefault="00DF5DB7" w:rsidP="004038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DF5DB7" w:rsidRDefault="00DF5DB7" w:rsidP="0040385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DF5DB7" w:rsidRPr="001216E5" w:rsidTr="007E72B3">
        <w:tc>
          <w:tcPr>
            <w:tcW w:w="1009" w:type="dxa"/>
          </w:tcPr>
          <w:p w:rsidR="00DF5DB7" w:rsidRPr="001216E5" w:rsidRDefault="00DF5DB7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DF5DB7" w:rsidRPr="001216E5" w:rsidTr="007E72B3">
        <w:tc>
          <w:tcPr>
            <w:tcW w:w="1009" w:type="dxa"/>
          </w:tcPr>
          <w:p w:rsidR="00DF5DB7" w:rsidRPr="001216E5" w:rsidRDefault="00DF5DB7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DF5DB7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88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5DB7" w:rsidRPr="001216E5" w:rsidTr="007E72B3">
        <w:tc>
          <w:tcPr>
            <w:tcW w:w="1009" w:type="dxa"/>
          </w:tcPr>
          <w:p w:rsidR="00DF5DB7" w:rsidRPr="001216E5" w:rsidRDefault="00DF5DB7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DF5DB7" w:rsidRPr="001216E5" w:rsidRDefault="000B39E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834" w:type="dxa"/>
          </w:tcPr>
          <w:p w:rsidR="00DF5DB7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DF5DB7" w:rsidRPr="001216E5" w:rsidRDefault="00DF5DB7" w:rsidP="00284B60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</w:t>
            </w:r>
            <w:r w:rsidR="00284B60" w:rsidRPr="001216E5">
              <w:rPr>
                <w:rFonts w:ascii="仿宋" w:hAnsi="仿宋" w:hint="eastAsia"/>
                <w:sz w:val="18"/>
                <w:szCs w:val="18"/>
              </w:rPr>
              <w:t>房型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列表</w:t>
            </w:r>
          </w:p>
        </w:tc>
        <w:tc>
          <w:tcPr>
            <w:tcW w:w="1567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5DB7" w:rsidRPr="001216E5" w:rsidTr="007E72B3">
        <w:tc>
          <w:tcPr>
            <w:tcW w:w="1009" w:type="dxa"/>
          </w:tcPr>
          <w:p w:rsidR="00DF5DB7" w:rsidRPr="001216E5" w:rsidRDefault="00DF5DB7" w:rsidP="0040385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1.2.1.1.1</w:t>
            </w:r>
          </w:p>
        </w:tc>
        <w:tc>
          <w:tcPr>
            <w:tcW w:w="1835" w:type="dxa"/>
          </w:tcPr>
          <w:p w:rsidR="00DF5DB7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DF5DB7" w:rsidRPr="001216E5" w:rsidRDefault="00B27C83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code</w:t>
            </w:r>
          </w:p>
        </w:tc>
        <w:tc>
          <w:tcPr>
            <w:tcW w:w="1388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DF5DB7" w:rsidRPr="001216E5" w:rsidRDefault="00C11A3C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房型代码</w:t>
            </w:r>
          </w:p>
        </w:tc>
        <w:tc>
          <w:tcPr>
            <w:tcW w:w="1567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5DB7" w:rsidRPr="001216E5" w:rsidTr="007E72B3">
        <w:tc>
          <w:tcPr>
            <w:tcW w:w="1009" w:type="dxa"/>
          </w:tcPr>
          <w:p w:rsidR="00DF5DB7" w:rsidRPr="001216E5" w:rsidRDefault="00DF5DB7" w:rsidP="00C11A3C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</w:t>
            </w:r>
            <w:r w:rsidR="00C11A3C" w:rsidRPr="001216E5">
              <w:rPr>
                <w:rFonts w:ascii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835" w:type="dxa"/>
          </w:tcPr>
          <w:p w:rsidR="00DF5DB7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DF5DB7" w:rsidRPr="001216E5" w:rsidRDefault="00B27C83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name</w:t>
            </w:r>
          </w:p>
        </w:tc>
        <w:tc>
          <w:tcPr>
            <w:tcW w:w="1388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DF5DB7" w:rsidRPr="001216E5" w:rsidRDefault="00C11A3C" w:rsidP="00C11A3C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房型名称</w:t>
            </w:r>
          </w:p>
        </w:tc>
        <w:tc>
          <w:tcPr>
            <w:tcW w:w="1567" w:type="dxa"/>
          </w:tcPr>
          <w:p w:rsidR="00DF5DB7" w:rsidRPr="001216E5" w:rsidRDefault="00DF5DB7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B27C83" w:rsidRPr="001216E5" w:rsidTr="007E72B3">
        <w:tc>
          <w:tcPr>
            <w:tcW w:w="1009" w:type="dxa"/>
          </w:tcPr>
          <w:p w:rsidR="00B27C83" w:rsidRPr="001216E5" w:rsidRDefault="00B27C83" w:rsidP="00B27C83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1.2.1.1.3</w:t>
            </w:r>
          </w:p>
        </w:tc>
        <w:tc>
          <w:tcPr>
            <w:tcW w:w="1835" w:type="dxa"/>
          </w:tcPr>
          <w:p w:rsidR="00B27C83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B27C83" w:rsidRPr="001216E5" w:rsidRDefault="00A2269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resident</w:t>
            </w:r>
          </w:p>
        </w:tc>
        <w:tc>
          <w:tcPr>
            <w:tcW w:w="1388" w:type="dxa"/>
          </w:tcPr>
          <w:p w:rsidR="00B27C83" w:rsidRPr="001216E5" w:rsidRDefault="00A2269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27" w:type="dxa"/>
          </w:tcPr>
          <w:p w:rsidR="00B27C83" w:rsidRPr="001216E5" w:rsidRDefault="00A22695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标准入住人数</w:t>
            </w:r>
          </w:p>
        </w:tc>
        <w:tc>
          <w:tcPr>
            <w:tcW w:w="1567" w:type="dxa"/>
          </w:tcPr>
          <w:p w:rsidR="00B27C83" w:rsidRPr="001216E5" w:rsidRDefault="00B27C83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F13670" w:rsidRPr="001216E5" w:rsidTr="007E72B3">
        <w:tc>
          <w:tcPr>
            <w:tcW w:w="1009" w:type="dxa"/>
          </w:tcPr>
          <w:p w:rsidR="00F13670" w:rsidRPr="001216E5" w:rsidRDefault="00F13670" w:rsidP="00617189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1.2.1.1.</w:t>
            </w:r>
            <w:r w:rsidR="00617189" w:rsidRPr="001216E5">
              <w:rPr>
                <w:rFonts w:ascii="仿宋" w:hAnsi="仿宋" w:hint="eastAsia"/>
                <w:sz w:val="18"/>
                <w:szCs w:val="18"/>
              </w:rPr>
              <w:t>4</w:t>
            </w:r>
          </w:p>
        </w:tc>
        <w:tc>
          <w:tcPr>
            <w:tcW w:w="1835" w:type="dxa"/>
          </w:tcPr>
          <w:p w:rsidR="00F13670" w:rsidRPr="001216E5" w:rsidRDefault="007E72B3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F13670" w:rsidRPr="001216E5" w:rsidRDefault="00F13670" w:rsidP="0040385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 w:hint="eastAsia"/>
                <w:sz w:val="18"/>
                <w:szCs w:val="18"/>
              </w:rPr>
              <w:t>bedSize</w:t>
            </w:r>
            <w:proofErr w:type="spellEnd"/>
          </w:p>
        </w:tc>
        <w:tc>
          <w:tcPr>
            <w:tcW w:w="1388" w:type="dxa"/>
          </w:tcPr>
          <w:p w:rsidR="00F13670" w:rsidRPr="001216E5" w:rsidRDefault="00F1367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1427" w:type="dxa"/>
          </w:tcPr>
          <w:p w:rsidR="00F13670" w:rsidRPr="001216E5" w:rsidRDefault="00F13670" w:rsidP="0040385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床的尺寸</w:t>
            </w:r>
          </w:p>
        </w:tc>
        <w:tc>
          <w:tcPr>
            <w:tcW w:w="1567" w:type="dxa"/>
          </w:tcPr>
          <w:p w:rsidR="00F13670" w:rsidRPr="001216E5" w:rsidRDefault="00F13670" w:rsidP="0040385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4B2EAA" w:rsidRDefault="004B2EAA" w:rsidP="004B2EAA">
      <w:pPr>
        <w:pStyle w:val="5"/>
      </w:pPr>
      <w:r>
        <w:rPr>
          <w:rFonts w:hint="eastAsia"/>
        </w:rPr>
        <w:t>获取酒店客房设施</w:t>
      </w:r>
    </w:p>
    <w:p w:rsidR="004B2EAA" w:rsidRDefault="004B2EAA" w:rsidP="004B2EAA">
      <w:pPr>
        <w:pStyle w:val="7"/>
      </w:pPr>
      <w:r>
        <w:rPr>
          <w:rFonts w:hint="eastAsia"/>
        </w:rPr>
        <w:t>接口名</w:t>
      </w:r>
    </w:p>
    <w:p w:rsidR="004B2EAA" w:rsidRDefault="004B2EAA" w:rsidP="004B2EAA">
      <w:proofErr w:type="spellStart"/>
      <w:proofErr w:type="gramStart"/>
      <w:r>
        <w:rPr>
          <w:rFonts w:hint="eastAsia"/>
        </w:rPr>
        <w:t>ApiHotel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GetRoomA</w:t>
      </w:r>
      <w:r w:rsidRPr="001A17E5">
        <w:t>menity</w:t>
      </w:r>
      <w:proofErr w:type="spellEnd"/>
    </w:p>
    <w:p w:rsidR="004B2EAA" w:rsidRDefault="004B2EAA" w:rsidP="004B2EAA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4B2EAA" w:rsidTr="006B76A4">
        <w:tc>
          <w:tcPr>
            <w:tcW w:w="959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4B2EAA" w:rsidRPr="001216E5" w:rsidTr="006B76A4">
        <w:tc>
          <w:tcPr>
            <w:tcW w:w="95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396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4B2EAA" w:rsidRPr="001216E5" w:rsidTr="006B76A4">
        <w:tc>
          <w:tcPr>
            <w:tcW w:w="95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request</w:t>
            </w:r>
          </w:p>
        </w:tc>
        <w:tc>
          <w:tcPr>
            <w:tcW w:w="1842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396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4B2EAA" w:rsidRPr="004B2EAA" w:rsidTr="006B76A4">
        <w:tc>
          <w:tcPr>
            <w:tcW w:w="95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 w:rsidRPr="001216E5">
              <w:rPr>
                <w:rFonts w:ascii="仿宋" w:hAnsi="仿宋"/>
                <w:sz w:val="18"/>
                <w:szCs w:val="18"/>
              </w:rPr>
              <w:t>requestBody</w:t>
            </w:r>
            <w:proofErr w:type="spellEnd"/>
          </w:p>
        </w:tc>
        <w:tc>
          <w:tcPr>
            <w:tcW w:w="1842" w:type="dxa"/>
          </w:tcPr>
          <w:p w:rsidR="004B2EAA" w:rsidRPr="001216E5" w:rsidRDefault="004B2EAA" w:rsidP="004B2EAA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roomC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396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房型代码</w:t>
            </w:r>
          </w:p>
        </w:tc>
        <w:tc>
          <w:tcPr>
            <w:tcW w:w="1581" w:type="dxa"/>
          </w:tcPr>
          <w:p w:rsidR="004B2EAA" w:rsidRPr="001216E5" w:rsidRDefault="004B2EAA" w:rsidP="004B2EAA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数据由“获取</w:t>
            </w:r>
            <w:r>
              <w:rPr>
                <w:rFonts w:ascii="仿宋" w:hAnsi="仿宋" w:hint="eastAsia"/>
                <w:sz w:val="18"/>
                <w:szCs w:val="18"/>
              </w:rPr>
              <w:t>酒店房型价格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”接口返</w:t>
            </w:r>
            <w:r w:rsidRPr="001216E5">
              <w:rPr>
                <w:rFonts w:ascii="仿宋" w:hAnsi="仿宋" w:hint="eastAsia"/>
                <w:sz w:val="18"/>
                <w:szCs w:val="18"/>
              </w:rPr>
              <w:lastRenderedPageBreak/>
              <w:t>回</w:t>
            </w:r>
          </w:p>
        </w:tc>
      </w:tr>
    </w:tbl>
    <w:p w:rsidR="004B2EAA" w:rsidRDefault="004B2EAA" w:rsidP="004B2EAA">
      <w:pPr>
        <w:pStyle w:val="7"/>
      </w:pPr>
      <w:r>
        <w:rPr>
          <w:rFonts w:hint="eastAsia"/>
        </w:rPr>
        <w:lastRenderedPageBreak/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35"/>
        <w:gridCol w:w="1834"/>
        <w:gridCol w:w="1388"/>
        <w:gridCol w:w="1427"/>
        <w:gridCol w:w="1567"/>
      </w:tblGrid>
      <w:tr w:rsidR="004B2EAA" w:rsidTr="006B76A4">
        <w:tc>
          <w:tcPr>
            <w:tcW w:w="1009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34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8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4B2EAA" w:rsidRDefault="004B2EAA" w:rsidP="006B76A4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4B2EAA" w:rsidRPr="001216E5" w:rsidTr="006B76A4">
        <w:tc>
          <w:tcPr>
            <w:tcW w:w="100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34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388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4B2EAA" w:rsidRPr="001216E5" w:rsidTr="006B76A4">
        <w:tc>
          <w:tcPr>
            <w:tcW w:w="100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35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response</w:t>
            </w:r>
          </w:p>
        </w:tc>
        <w:tc>
          <w:tcPr>
            <w:tcW w:w="1834" w:type="dxa"/>
          </w:tcPr>
          <w:p w:rsidR="004B2EAA" w:rsidRPr="001216E5" w:rsidRDefault="000B39E0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88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4B2EAA" w:rsidRPr="001216E5" w:rsidTr="006B76A4">
        <w:tc>
          <w:tcPr>
            <w:tcW w:w="100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35" w:type="dxa"/>
          </w:tcPr>
          <w:p w:rsidR="004B2EAA" w:rsidRPr="001216E5" w:rsidRDefault="000B39E0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834" w:type="dxa"/>
          </w:tcPr>
          <w:p w:rsidR="004B2EAA" w:rsidRPr="001216E5" w:rsidRDefault="007E72B3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388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</w:t>
            </w:r>
            <w:r>
              <w:rPr>
                <w:rFonts w:ascii="仿宋" w:hAnsi="仿宋" w:hint="eastAsia"/>
                <w:sz w:val="18"/>
                <w:szCs w:val="18"/>
              </w:rPr>
              <w:t>客房设施</w:t>
            </w:r>
            <w:r w:rsidRPr="001216E5">
              <w:rPr>
                <w:rFonts w:ascii="仿宋" w:hAnsi="仿宋" w:hint="eastAsia"/>
                <w:sz w:val="18"/>
                <w:szCs w:val="18"/>
              </w:rPr>
              <w:t>列表</w:t>
            </w:r>
          </w:p>
        </w:tc>
        <w:tc>
          <w:tcPr>
            <w:tcW w:w="156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4B2EAA" w:rsidRPr="001216E5" w:rsidTr="006B76A4">
        <w:tc>
          <w:tcPr>
            <w:tcW w:w="1009" w:type="dxa"/>
          </w:tcPr>
          <w:p w:rsidR="004B2EAA" w:rsidRPr="001216E5" w:rsidRDefault="004B2EAA" w:rsidP="006B76A4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1.2.1.1</w:t>
            </w:r>
          </w:p>
        </w:tc>
        <w:tc>
          <w:tcPr>
            <w:tcW w:w="1835" w:type="dxa"/>
          </w:tcPr>
          <w:p w:rsidR="004B2EAA" w:rsidRPr="001216E5" w:rsidRDefault="007E72B3" w:rsidP="006B76A4">
            <w:pPr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834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a</w:t>
            </w:r>
            <w:r w:rsidRPr="004B2EAA">
              <w:rPr>
                <w:rFonts w:ascii="仿宋" w:hAnsi="仿宋"/>
                <w:sz w:val="18"/>
                <w:szCs w:val="18"/>
              </w:rPr>
              <w:t>menity</w:t>
            </w:r>
          </w:p>
        </w:tc>
        <w:tc>
          <w:tcPr>
            <w:tcW w:w="1388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酒店</w:t>
            </w:r>
            <w:r>
              <w:rPr>
                <w:rFonts w:ascii="仿宋" w:hAnsi="仿宋" w:hint="eastAsia"/>
                <w:sz w:val="18"/>
                <w:szCs w:val="18"/>
              </w:rPr>
              <w:t>客房设施</w:t>
            </w:r>
          </w:p>
        </w:tc>
        <w:tc>
          <w:tcPr>
            <w:tcW w:w="1567" w:type="dxa"/>
          </w:tcPr>
          <w:p w:rsidR="004B2EAA" w:rsidRPr="001216E5" w:rsidRDefault="004B2EAA" w:rsidP="006B76A4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142833" w:rsidRPr="00142833" w:rsidRDefault="00142833" w:rsidP="002515B8">
      <w:pPr>
        <w:pStyle w:val="3"/>
        <w:numPr>
          <w:ilvl w:val="0"/>
          <w:numId w:val="0"/>
        </w:numPr>
      </w:pPr>
    </w:p>
    <w:sectPr w:rsidR="00142833" w:rsidRPr="00142833" w:rsidSect="004A2825">
      <w:pgSz w:w="11906" w:h="16838" w:code="9"/>
      <w:pgMar w:top="2041" w:right="1531" w:bottom="2041" w:left="1531" w:header="851" w:footer="992" w:gutter="0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600" w:rsidRDefault="005D4600" w:rsidP="00C76796">
      <w:r>
        <w:separator/>
      </w:r>
    </w:p>
  </w:endnote>
  <w:endnote w:type="continuationSeparator" w:id="0">
    <w:p w:rsidR="005D4600" w:rsidRDefault="005D4600" w:rsidP="00C7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600" w:rsidRDefault="005D4600" w:rsidP="00C76796">
      <w:r>
        <w:separator/>
      </w:r>
    </w:p>
  </w:footnote>
  <w:footnote w:type="continuationSeparator" w:id="0">
    <w:p w:rsidR="005D4600" w:rsidRDefault="005D4600" w:rsidP="00C76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D66126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9BCE2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21438B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040E7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19CAAB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922D2C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7CEB89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A82DBF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E408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53E576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A4472D"/>
    <w:multiLevelType w:val="multilevel"/>
    <w:tmpl w:val="E5EAC92E"/>
    <w:lvl w:ilvl="0">
      <w:start w:val="1"/>
      <w:numFmt w:val="chineseCountingThousand"/>
      <w:pStyle w:val="1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Restart w:val="0"/>
      <w:pStyle w:val="2"/>
      <w:lvlText w:val="第%2章"/>
      <w:lvlJc w:val="left"/>
      <w:pPr>
        <w:ind w:left="992" w:hanging="567"/>
      </w:pPr>
      <w:rPr>
        <w:rFonts w:hint="eastAsia"/>
      </w:rPr>
    </w:lvl>
    <w:lvl w:ilvl="2">
      <w:start w:val="1"/>
      <w:numFmt w:val="chineseCountingThousand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4.%5.%6"/>
      <w:lvlJc w:val="left"/>
      <w:pPr>
        <w:ind w:left="3260" w:hanging="1134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03A0347E"/>
    <w:multiLevelType w:val="multilevel"/>
    <w:tmpl w:val="4028B19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0EEA5304"/>
    <w:multiLevelType w:val="multilevel"/>
    <w:tmpl w:val="91D4E2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 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14763774"/>
    <w:multiLevelType w:val="hybridMultilevel"/>
    <w:tmpl w:val="177A243C"/>
    <w:lvl w:ilvl="0" w:tplc="27C87F1E">
      <w:start w:val="1"/>
      <w:numFmt w:val="bullet"/>
      <w:pStyle w:val="a"/>
      <w:lvlText w:val="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70A1756"/>
    <w:multiLevelType w:val="hybridMultilevel"/>
    <w:tmpl w:val="F410C312"/>
    <w:lvl w:ilvl="0" w:tplc="CDE6A39C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BA6C29"/>
    <w:multiLevelType w:val="hybridMultilevel"/>
    <w:tmpl w:val="FE20D38E"/>
    <w:lvl w:ilvl="0" w:tplc="A2F6514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7877A2"/>
    <w:multiLevelType w:val="hybridMultilevel"/>
    <w:tmpl w:val="AD540B04"/>
    <w:lvl w:ilvl="0" w:tplc="319C8070">
      <w:start w:val="1"/>
      <w:numFmt w:val="chineseCountingThousand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>
    <w:nsid w:val="72F7324E"/>
    <w:multiLevelType w:val="hybridMultilevel"/>
    <w:tmpl w:val="A79EE8E4"/>
    <w:lvl w:ilvl="0" w:tplc="B4F4A68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17"/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3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58"/>
  <w:drawingGridVerticalSpacing w:val="5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E3D"/>
    <w:rsid w:val="0000662F"/>
    <w:rsid w:val="000111AE"/>
    <w:rsid w:val="0001369A"/>
    <w:rsid w:val="00014B7A"/>
    <w:rsid w:val="00020986"/>
    <w:rsid w:val="00020CBE"/>
    <w:rsid w:val="00020CD1"/>
    <w:rsid w:val="00021B00"/>
    <w:rsid w:val="000310E1"/>
    <w:rsid w:val="00031DCE"/>
    <w:rsid w:val="00037514"/>
    <w:rsid w:val="000410EA"/>
    <w:rsid w:val="00041573"/>
    <w:rsid w:val="00042635"/>
    <w:rsid w:val="00047513"/>
    <w:rsid w:val="00053D26"/>
    <w:rsid w:val="00064D38"/>
    <w:rsid w:val="00067127"/>
    <w:rsid w:val="00072F33"/>
    <w:rsid w:val="00080989"/>
    <w:rsid w:val="00080ADB"/>
    <w:rsid w:val="00084ED9"/>
    <w:rsid w:val="00085FB9"/>
    <w:rsid w:val="00086EC5"/>
    <w:rsid w:val="0009447C"/>
    <w:rsid w:val="00094F0F"/>
    <w:rsid w:val="00095672"/>
    <w:rsid w:val="000B3478"/>
    <w:rsid w:val="000B39E0"/>
    <w:rsid w:val="000D0051"/>
    <w:rsid w:val="000E05AA"/>
    <w:rsid w:val="000E081B"/>
    <w:rsid w:val="000F13CA"/>
    <w:rsid w:val="000F753B"/>
    <w:rsid w:val="00106948"/>
    <w:rsid w:val="0010781B"/>
    <w:rsid w:val="00110E3D"/>
    <w:rsid w:val="00111EDF"/>
    <w:rsid w:val="00120FF8"/>
    <w:rsid w:val="001216E5"/>
    <w:rsid w:val="00125C16"/>
    <w:rsid w:val="00126517"/>
    <w:rsid w:val="0013083F"/>
    <w:rsid w:val="00142833"/>
    <w:rsid w:val="00145F45"/>
    <w:rsid w:val="00145F55"/>
    <w:rsid w:val="0014662C"/>
    <w:rsid w:val="00146F09"/>
    <w:rsid w:val="00161984"/>
    <w:rsid w:val="00161BD6"/>
    <w:rsid w:val="001738D4"/>
    <w:rsid w:val="00174E91"/>
    <w:rsid w:val="001754D8"/>
    <w:rsid w:val="00181A21"/>
    <w:rsid w:val="00181F06"/>
    <w:rsid w:val="0018389A"/>
    <w:rsid w:val="0019549A"/>
    <w:rsid w:val="00195647"/>
    <w:rsid w:val="001A17E5"/>
    <w:rsid w:val="001A2B2A"/>
    <w:rsid w:val="001B6A34"/>
    <w:rsid w:val="001D7A21"/>
    <w:rsid w:val="001E0E44"/>
    <w:rsid w:val="001E7E90"/>
    <w:rsid w:val="002000AF"/>
    <w:rsid w:val="00201464"/>
    <w:rsid w:val="0020329B"/>
    <w:rsid w:val="002105F4"/>
    <w:rsid w:val="002140F2"/>
    <w:rsid w:val="0022232F"/>
    <w:rsid w:val="00222FB0"/>
    <w:rsid w:val="00225350"/>
    <w:rsid w:val="00225CD7"/>
    <w:rsid w:val="00231E93"/>
    <w:rsid w:val="00232F90"/>
    <w:rsid w:val="0023412A"/>
    <w:rsid w:val="00241589"/>
    <w:rsid w:val="00250E54"/>
    <w:rsid w:val="002515B8"/>
    <w:rsid w:val="00253A6D"/>
    <w:rsid w:val="002562BC"/>
    <w:rsid w:val="0025691A"/>
    <w:rsid w:val="00257A4C"/>
    <w:rsid w:val="00262423"/>
    <w:rsid w:val="00264600"/>
    <w:rsid w:val="00266DD2"/>
    <w:rsid w:val="00274711"/>
    <w:rsid w:val="00275494"/>
    <w:rsid w:val="002826A4"/>
    <w:rsid w:val="00284B60"/>
    <w:rsid w:val="00284D86"/>
    <w:rsid w:val="002860E6"/>
    <w:rsid w:val="00286FE7"/>
    <w:rsid w:val="002939FC"/>
    <w:rsid w:val="00295C82"/>
    <w:rsid w:val="002A1D5D"/>
    <w:rsid w:val="002A1FAD"/>
    <w:rsid w:val="002A4008"/>
    <w:rsid w:val="002A7116"/>
    <w:rsid w:val="002B096F"/>
    <w:rsid w:val="002D38DD"/>
    <w:rsid w:val="002D3BB1"/>
    <w:rsid w:val="002E09CC"/>
    <w:rsid w:val="002E79DA"/>
    <w:rsid w:val="002E7D5D"/>
    <w:rsid w:val="002E7F77"/>
    <w:rsid w:val="002F3D65"/>
    <w:rsid w:val="00302627"/>
    <w:rsid w:val="003057AC"/>
    <w:rsid w:val="00310C5C"/>
    <w:rsid w:val="00312761"/>
    <w:rsid w:val="0031505D"/>
    <w:rsid w:val="00316351"/>
    <w:rsid w:val="00316451"/>
    <w:rsid w:val="00317A86"/>
    <w:rsid w:val="00330887"/>
    <w:rsid w:val="0033122C"/>
    <w:rsid w:val="0033126D"/>
    <w:rsid w:val="00333D53"/>
    <w:rsid w:val="003601D8"/>
    <w:rsid w:val="00362917"/>
    <w:rsid w:val="00375D5F"/>
    <w:rsid w:val="0037608E"/>
    <w:rsid w:val="003867C6"/>
    <w:rsid w:val="003A344E"/>
    <w:rsid w:val="003A378F"/>
    <w:rsid w:val="003A6368"/>
    <w:rsid w:val="003C1325"/>
    <w:rsid w:val="003C47AE"/>
    <w:rsid w:val="003C5BCE"/>
    <w:rsid w:val="003D1F0F"/>
    <w:rsid w:val="003F22E5"/>
    <w:rsid w:val="003F26FC"/>
    <w:rsid w:val="00403854"/>
    <w:rsid w:val="00413DA4"/>
    <w:rsid w:val="00416E24"/>
    <w:rsid w:val="00427697"/>
    <w:rsid w:val="00433428"/>
    <w:rsid w:val="00437971"/>
    <w:rsid w:val="00442301"/>
    <w:rsid w:val="00450200"/>
    <w:rsid w:val="00453FFA"/>
    <w:rsid w:val="004610D8"/>
    <w:rsid w:val="00463B83"/>
    <w:rsid w:val="00467DD7"/>
    <w:rsid w:val="00471DF2"/>
    <w:rsid w:val="00473FA2"/>
    <w:rsid w:val="00475428"/>
    <w:rsid w:val="00487806"/>
    <w:rsid w:val="00490E6E"/>
    <w:rsid w:val="004964AB"/>
    <w:rsid w:val="004A2825"/>
    <w:rsid w:val="004B2EAA"/>
    <w:rsid w:val="004B64CC"/>
    <w:rsid w:val="004C3614"/>
    <w:rsid w:val="004D18B1"/>
    <w:rsid w:val="004D72AE"/>
    <w:rsid w:val="004E274F"/>
    <w:rsid w:val="004E2ED3"/>
    <w:rsid w:val="004E35FF"/>
    <w:rsid w:val="004F6768"/>
    <w:rsid w:val="0050586A"/>
    <w:rsid w:val="00512343"/>
    <w:rsid w:val="00512B51"/>
    <w:rsid w:val="00521A2E"/>
    <w:rsid w:val="0052595D"/>
    <w:rsid w:val="00533DBE"/>
    <w:rsid w:val="00545043"/>
    <w:rsid w:val="00555A8E"/>
    <w:rsid w:val="00564FF1"/>
    <w:rsid w:val="00566174"/>
    <w:rsid w:val="00572338"/>
    <w:rsid w:val="005813E1"/>
    <w:rsid w:val="00585BF8"/>
    <w:rsid w:val="00591471"/>
    <w:rsid w:val="005B070C"/>
    <w:rsid w:val="005B285B"/>
    <w:rsid w:val="005C7B3D"/>
    <w:rsid w:val="005D24A1"/>
    <w:rsid w:val="005D4600"/>
    <w:rsid w:val="005D5074"/>
    <w:rsid w:val="005E4BB5"/>
    <w:rsid w:val="005F2A58"/>
    <w:rsid w:val="005F2E32"/>
    <w:rsid w:val="00603B26"/>
    <w:rsid w:val="00603DA0"/>
    <w:rsid w:val="00610AEC"/>
    <w:rsid w:val="00617189"/>
    <w:rsid w:val="00617B00"/>
    <w:rsid w:val="00623932"/>
    <w:rsid w:val="00624541"/>
    <w:rsid w:val="00624560"/>
    <w:rsid w:val="00624D83"/>
    <w:rsid w:val="006254D5"/>
    <w:rsid w:val="0063017F"/>
    <w:rsid w:val="00632919"/>
    <w:rsid w:val="006370C2"/>
    <w:rsid w:val="00637C5D"/>
    <w:rsid w:val="00644C21"/>
    <w:rsid w:val="006463B6"/>
    <w:rsid w:val="00654D32"/>
    <w:rsid w:val="00657A2A"/>
    <w:rsid w:val="006722A8"/>
    <w:rsid w:val="0068219C"/>
    <w:rsid w:val="00695D4B"/>
    <w:rsid w:val="006A2CEE"/>
    <w:rsid w:val="006A344C"/>
    <w:rsid w:val="006B35C8"/>
    <w:rsid w:val="006B386D"/>
    <w:rsid w:val="006B76A4"/>
    <w:rsid w:val="006C3487"/>
    <w:rsid w:val="006E2CFA"/>
    <w:rsid w:val="006E4EDB"/>
    <w:rsid w:val="006E5E1C"/>
    <w:rsid w:val="006F41FE"/>
    <w:rsid w:val="006F67A7"/>
    <w:rsid w:val="0070386E"/>
    <w:rsid w:val="00705355"/>
    <w:rsid w:val="0070567F"/>
    <w:rsid w:val="007258B8"/>
    <w:rsid w:val="007262D5"/>
    <w:rsid w:val="00730525"/>
    <w:rsid w:val="00750551"/>
    <w:rsid w:val="007526F2"/>
    <w:rsid w:val="0075399A"/>
    <w:rsid w:val="00760D99"/>
    <w:rsid w:val="007617E2"/>
    <w:rsid w:val="0076282C"/>
    <w:rsid w:val="00766187"/>
    <w:rsid w:val="00767A9C"/>
    <w:rsid w:val="00771D7B"/>
    <w:rsid w:val="00774AD3"/>
    <w:rsid w:val="00780E82"/>
    <w:rsid w:val="00784566"/>
    <w:rsid w:val="00785D42"/>
    <w:rsid w:val="00787A40"/>
    <w:rsid w:val="007B1549"/>
    <w:rsid w:val="007B281A"/>
    <w:rsid w:val="007B3A45"/>
    <w:rsid w:val="007B5BA8"/>
    <w:rsid w:val="007B7D44"/>
    <w:rsid w:val="007C237F"/>
    <w:rsid w:val="007C2397"/>
    <w:rsid w:val="007D01E0"/>
    <w:rsid w:val="007D0548"/>
    <w:rsid w:val="007D3E1D"/>
    <w:rsid w:val="007E464D"/>
    <w:rsid w:val="007E72B3"/>
    <w:rsid w:val="008064C3"/>
    <w:rsid w:val="0081566A"/>
    <w:rsid w:val="0082214D"/>
    <w:rsid w:val="0082420F"/>
    <w:rsid w:val="00825374"/>
    <w:rsid w:val="0082799D"/>
    <w:rsid w:val="00833E73"/>
    <w:rsid w:val="0083543B"/>
    <w:rsid w:val="00840640"/>
    <w:rsid w:val="008475D6"/>
    <w:rsid w:val="008545FB"/>
    <w:rsid w:val="00880627"/>
    <w:rsid w:val="008863B3"/>
    <w:rsid w:val="00891CE2"/>
    <w:rsid w:val="00892089"/>
    <w:rsid w:val="008920FC"/>
    <w:rsid w:val="00895F06"/>
    <w:rsid w:val="008A1FD6"/>
    <w:rsid w:val="008A201B"/>
    <w:rsid w:val="008A3ECC"/>
    <w:rsid w:val="008A6E12"/>
    <w:rsid w:val="008C2F3B"/>
    <w:rsid w:val="008C3AB8"/>
    <w:rsid w:val="008E0500"/>
    <w:rsid w:val="008E542F"/>
    <w:rsid w:val="008F7B3C"/>
    <w:rsid w:val="0090353B"/>
    <w:rsid w:val="00915823"/>
    <w:rsid w:val="00920E1C"/>
    <w:rsid w:val="00926CAA"/>
    <w:rsid w:val="009404C0"/>
    <w:rsid w:val="009534FB"/>
    <w:rsid w:val="00954474"/>
    <w:rsid w:val="00961FCC"/>
    <w:rsid w:val="00970365"/>
    <w:rsid w:val="00980B65"/>
    <w:rsid w:val="00985587"/>
    <w:rsid w:val="00986BDF"/>
    <w:rsid w:val="009A7DFB"/>
    <w:rsid w:val="009B540A"/>
    <w:rsid w:val="009C19F8"/>
    <w:rsid w:val="009D1800"/>
    <w:rsid w:val="009D1CD7"/>
    <w:rsid w:val="009D2072"/>
    <w:rsid w:val="009D2B1C"/>
    <w:rsid w:val="009D735B"/>
    <w:rsid w:val="009E2A4C"/>
    <w:rsid w:val="009E61B7"/>
    <w:rsid w:val="009F2E52"/>
    <w:rsid w:val="009F3149"/>
    <w:rsid w:val="009F3B3E"/>
    <w:rsid w:val="00A0318A"/>
    <w:rsid w:val="00A03F7C"/>
    <w:rsid w:val="00A05E4D"/>
    <w:rsid w:val="00A062CB"/>
    <w:rsid w:val="00A1466C"/>
    <w:rsid w:val="00A220B3"/>
    <w:rsid w:val="00A22695"/>
    <w:rsid w:val="00A22ACE"/>
    <w:rsid w:val="00A250FD"/>
    <w:rsid w:val="00A32C20"/>
    <w:rsid w:val="00A35256"/>
    <w:rsid w:val="00A540E5"/>
    <w:rsid w:val="00A55D4F"/>
    <w:rsid w:val="00A64477"/>
    <w:rsid w:val="00A648C5"/>
    <w:rsid w:val="00A72F3C"/>
    <w:rsid w:val="00A84B5C"/>
    <w:rsid w:val="00A93C65"/>
    <w:rsid w:val="00AA23E9"/>
    <w:rsid w:val="00AB0867"/>
    <w:rsid w:val="00AB15AD"/>
    <w:rsid w:val="00AB17B9"/>
    <w:rsid w:val="00AB4A11"/>
    <w:rsid w:val="00AB61B2"/>
    <w:rsid w:val="00AC42CC"/>
    <w:rsid w:val="00AC44AD"/>
    <w:rsid w:val="00AD7F01"/>
    <w:rsid w:val="00AD7FF9"/>
    <w:rsid w:val="00AE1A77"/>
    <w:rsid w:val="00AE6CA7"/>
    <w:rsid w:val="00AF148F"/>
    <w:rsid w:val="00AF1D44"/>
    <w:rsid w:val="00AF3475"/>
    <w:rsid w:val="00AF4022"/>
    <w:rsid w:val="00AF4146"/>
    <w:rsid w:val="00AF44C2"/>
    <w:rsid w:val="00AF6065"/>
    <w:rsid w:val="00B01D29"/>
    <w:rsid w:val="00B02D4D"/>
    <w:rsid w:val="00B04B8D"/>
    <w:rsid w:val="00B069DE"/>
    <w:rsid w:val="00B07BE4"/>
    <w:rsid w:val="00B10CA1"/>
    <w:rsid w:val="00B13F3E"/>
    <w:rsid w:val="00B14655"/>
    <w:rsid w:val="00B218EA"/>
    <w:rsid w:val="00B2219B"/>
    <w:rsid w:val="00B27C83"/>
    <w:rsid w:val="00B40B5E"/>
    <w:rsid w:val="00B44A38"/>
    <w:rsid w:val="00B46F7D"/>
    <w:rsid w:val="00B505F9"/>
    <w:rsid w:val="00B56C24"/>
    <w:rsid w:val="00B621D8"/>
    <w:rsid w:val="00B63D0F"/>
    <w:rsid w:val="00B64B31"/>
    <w:rsid w:val="00B65800"/>
    <w:rsid w:val="00B712C6"/>
    <w:rsid w:val="00B7762D"/>
    <w:rsid w:val="00B860F9"/>
    <w:rsid w:val="00B90020"/>
    <w:rsid w:val="00B9083E"/>
    <w:rsid w:val="00B93B4B"/>
    <w:rsid w:val="00B94647"/>
    <w:rsid w:val="00B94E4E"/>
    <w:rsid w:val="00BA3CC7"/>
    <w:rsid w:val="00BA762C"/>
    <w:rsid w:val="00BB391A"/>
    <w:rsid w:val="00BC29EA"/>
    <w:rsid w:val="00BC6CB6"/>
    <w:rsid w:val="00BD7165"/>
    <w:rsid w:val="00BE6112"/>
    <w:rsid w:val="00BE7AD5"/>
    <w:rsid w:val="00BF561B"/>
    <w:rsid w:val="00BF67B6"/>
    <w:rsid w:val="00BF6AD5"/>
    <w:rsid w:val="00BF6D4C"/>
    <w:rsid w:val="00C01D2F"/>
    <w:rsid w:val="00C04641"/>
    <w:rsid w:val="00C05C11"/>
    <w:rsid w:val="00C11A3C"/>
    <w:rsid w:val="00C12985"/>
    <w:rsid w:val="00C23C39"/>
    <w:rsid w:val="00C23F75"/>
    <w:rsid w:val="00C300AF"/>
    <w:rsid w:val="00C308CE"/>
    <w:rsid w:val="00C36A87"/>
    <w:rsid w:val="00C47AA3"/>
    <w:rsid w:val="00C518B6"/>
    <w:rsid w:val="00C51D54"/>
    <w:rsid w:val="00C53B3A"/>
    <w:rsid w:val="00C63E3C"/>
    <w:rsid w:val="00C667E8"/>
    <w:rsid w:val="00C76796"/>
    <w:rsid w:val="00C8409C"/>
    <w:rsid w:val="00C868FD"/>
    <w:rsid w:val="00CA0A71"/>
    <w:rsid w:val="00CA3B6D"/>
    <w:rsid w:val="00CB3BC4"/>
    <w:rsid w:val="00CB51E0"/>
    <w:rsid w:val="00CC1968"/>
    <w:rsid w:val="00CC319A"/>
    <w:rsid w:val="00CC5B0F"/>
    <w:rsid w:val="00CD1F3D"/>
    <w:rsid w:val="00CE14EC"/>
    <w:rsid w:val="00CE7A40"/>
    <w:rsid w:val="00CF57C7"/>
    <w:rsid w:val="00D01EFC"/>
    <w:rsid w:val="00D02443"/>
    <w:rsid w:val="00D11AFA"/>
    <w:rsid w:val="00D14603"/>
    <w:rsid w:val="00D146CC"/>
    <w:rsid w:val="00D14C8C"/>
    <w:rsid w:val="00D151E8"/>
    <w:rsid w:val="00D240D3"/>
    <w:rsid w:val="00D25D80"/>
    <w:rsid w:val="00D40029"/>
    <w:rsid w:val="00D5062F"/>
    <w:rsid w:val="00D5558C"/>
    <w:rsid w:val="00D576E3"/>
    <w:rsid w:val="00D638F9"/>
    <w:rsid w:val="00D66609"/>
    <w:rsid w:val="00D70099"/>
    <w:rsid w:val="00D710D7"/>
    <w:rsid w:val="00D73A62"/>
    <w:rsid w:val="00D90AFD"/>
    <w:rsid w:val="00D93ED1"/>
    <w:rsid w:val="00D94BD0"/>
    <w:rsid w:val="00D95F77"/>
    <w:rsid w:val="00D976B6"/>
    <w:rsid w:val="00DA4199"/>
    <w:rsid w:val="00DB40E6"/>
    <w:rsid w:val="00DC240F"/>
    <w:rsid w:val="00DC2840"/>
    <w:rsid w:val="00DE3667"/>
    <w:rsid w:val="00DE4561"/>
    <w:rsid w:val="00DE78A3"/>
    <w:rsid w:val="00DE7C89"/>
    <w:rsid w:val="00DF2C16"/>
    <w:rsid w:val="00DF572C"/>
    <w:rsid w:val="00DF5DB7"/>
    <w:rsid w:val="00DF65CC"/>
    <w:rsid w:val="00E029A8"/>
    <w:rsid w:val="00E234D3"/>
    <w:rsid w:val="00E25A28"/>
    <w:rsid w:val="00E743D7"/>
    <w:rsid w:val="00E774F3"/>
    <w:rsid w:val="00E85D92"/>
    <w:rsid w:val="00E91F4C"/>
    <w:rsid w:val="00EA0CF4"/>
    <w:rsid w:val="00EA7D6E"/>
    <w:rsid w:val="00EB137F"/>
    <w:rsid w:val="00EB3F4C"/>
    <w:rsid w:val="00EC4DBA"/>
    <w:rsid w:val="00ED5F7C"/>
    <w:rsid w:val="00ED6160"/>
    <w:rsid w:val="00ED61C6"/>
    <w:rsid w:val="00EE2D1E"/>
    <w:rsid w:val="00EE7406"/>
    <w:rsid w:val="00EF5988"/>
    <w:rsid w:val="00EF6765"/>
    <w:rsid w:val="00F0010F"/>
    <w:rsid w:val="00F02B01"/>
    <w:rsid w:val="00F115DB"/>
    <w:rsid w:val="00F13670"/>
    <w:rsid w:val="00F144E4"/>
    <w:rsid w:val="00F1574E"/>
    <w:rsid w:val="00F30901"/>
    <w:rsid w:val="00F31AC5"/>
    <w:rsid w:val="00F31FDD"/>
    <w:rsid w:val="00F37E67"/>
    <w:rsid w:val="00F41095"/>
    <w:rsid w:val="00F47753"/>
    <w:rsid w:val="00F514B0"/>
    <w:rsid w:val="00F600B2"/>
    <w:rsid w:val="00F64924"/>
    <w:rsid w:val="00F74024"/>
    <w:rsid w:val="00F82A73"/>
    <w:rsid w:val="00F9534A"/>
    <w:rsid w:val="00FA3187"/>
    <w:rsid w:val="00FA7977"/>
    <w:rsid w:val="00FB2257"/>
    <w:rsid w:val="00FB43F7"/>
    <w:rsid w:val="00FB63D9"/>
    <w:rsid w:val="00FB6FED"/>
    <w:rsid w:val="00FC2086"/>
    <w:rsid w:val="00FC2AA9"/>
    <w:rsid w:val="00FD6CB6"/>
    <w:rsid w:val="00FD73B3"/>
    <w:rsid w:val="00FE09D2"/>
    <w:rsid w:val="00FE0B1A"/>
    <w:rsid w:val="00FE1E56"/>
    <w:rsid w:val="00FF14FE"/>
    <w:rsid w:val="00FF2549"/>
    <w:rsid w:val="00FF7219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84B5C"/>
    <w:pPr>
      <w:widowControl w:val="0"/>
      <w:jc w:val="both"/>
    </w:pPr>
    <w:rPr>
      <w:rFonts w:eastAsia="仿宋"/>
      <w:sz w:val="32"/>
    </w:rPr>
  </w:style>
  <w:style w:type="paragraph" w:styleId="1">
    <w:name w:val="heading 1"/>
    <w:basedOn w:val="a0"/>
    <w:next w:val="a0"/>
    <w:link w:val="1Char"/>
    <w:uiPriority w:val="9"/>
    <w:qFormat/>
    <w:rsid w:val="00825374"/>
    <w:pPr>
      <w:keepNext/>
      <w:keepLines/>
      <w:numPr>
        <w:numId w:val="8"/>
      </w:numPr>
      <w:spacing w:before="120" w:after="120" w:line="360" w:lineRule="auto"/>
      <w:ind w:left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25374"/>
    <w:pPr>
      <w:keepNext/>
      <w:keepLines/>
      <w:numPr>
        <w:ilvl w:val="1"/>
        <w:numId w:val="8"/>
      </w:numPr>
      <w:spacing w:before="140" w:after="140" w:line="415" w:lineRule="auto"/>
      <w:ind w:left="0" w:firstLine="0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B43F7"/>
    <w:pPr>
      <w:keepNext/>
      <w:keepLines/>
      <w:numPr>
        <w:ilvl w:val="2"/>
        <w:numId w:val="8"/>
      </w:numPr>
      <w:spacing w:before="140" w:after="140"/>
      <w:ind w:left="113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FB43F7"/>
    <w:pPr>
      <w:keepNext/>
      <w:keepLines/>
      <w:numPr>
        <w:ilvl w:val="3"/>
        <w:numId w:val="8"/>
      </w:numPr>
      <w:spacing w:before="120" w:after="120"/>
      <w:ind w:left="226" w:hanging="113"/>
      <w:outlineLvl w:val="3"/>
    </w:pPr>
    <w:rPr>
      <w:rFonts w:asciiTheme="majorHAnsi" w:eastAsia="楷体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FB43F7"/>
    <w:pPr>
      <w:keepNext/>
      <w:keepLines/>
      <w:numPr>
        <w:ilvl w:val="4"/>
        <w:numId w:val="8"/>
      </w:numPr>
      <w:ind w:left="113" w:firstLine="0"/>
      <w:outlineLvl w:val="4"/>
    </w:pPr>
    <w:rPr>
      <w:rFonts w:eastAsia="楷体"/>
      <w:b/>
      <w:bCs/>
      <w:sz w:val="30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B43F7"/>
    <w:pPr>
      <w:keepNext/>
      <w:keepLines/>
      <w:numPr>
        <w:ilvl w:val="5"/>
        <w:numId w:val="8"/>
      </w:numPr>
      <w:spacing w:before="120" w:after="120"/>
      <w:ind w:left="113" w:firstLine="0"/>
      <w:outlineLvl w:val="5"/>
    </w:pPr>
    <w:rPr>
      <w:rFonts w:asciiTheme="majorHAnsi" w:hAnsiTheme="majorHAnsi" w:cstheme="majorBidi"/>
      <w:b/>
      <w:bCs/>
      <w:sz w:val="30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8F7B3C"/>
    <w:pPr>
      <w:keepNext/>
      <w:keepLines/>
      <w:numPr>
        <w:ilvl w:val="6"/>
        <w:numId w:val="8"/>
      </w:numPr>
      <w:ind w:left="567" w:hanging="454"/>
      <w:outlineLvl w:val="6"/>
    </w:pPr>
    <w:rPr>
      <w:b/>
      <w:bCs/>
      <w:sz w:val="3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9083E"/>
    <w:pPr>
      <w:spacing w:before="240" w:after="60"/>
      <w:jc w:val="center"/>
      <w:outlineLvl w:val="0"/>
    </w:pPr>
    <w:rPr>
      <w:rFonts w:asciiTheme="majorHAnsi" w:eastAsia="华文楷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4"/>
    <w:uiPriority w:val="10"/>
    <w:rsid w:val="00B9083E"/>
    <w:rPr>
      <w:rFonts w:asciiTheme="majorHAnsi" w:eastAsia="华文楷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1"/>
    <w:link w:val="1"/>
    <w:uiPriority w:val="9"/>
    <w:rsid w:val="00825374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25374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1"/>
    <w:link w:val="3"/>
    <w:uiPriority w:val="9"/>
    <w:rsid w:val="00FB43F7"/>
    <w:rPr>
      <w:rFonts w:eastAsia="黑体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FB43F7"/>
    <w:rPr>
      <w:rFonts w:asciiTheme="majorHAnsi" w:eastAsia="楷体" w:hAnsiTheme="majorHAnsi" w:cstheme="majorBidi"/>
      <w:b/>
      <w:bCs/>
      <w:sz w:val="32"/>
      <w:szCs w:val="28"/>
    </w:rPr>
  </w:style>
  <w:style w:type="paragraph" w:styleId="a5">
    <w:name w:val="Subtitle"/>
    <w:basedOn w:val="a0"/>
    <w:next w:val="a0"/>
    <w:link w:val="Char0"/>
    <w:uiPriority w:val="11"/>
    <w:qFormat/>
    <w:rsid w:val="00A84B5C"/>
    <w:pPr>
      <w:spacing w:before="240" w:after="60" w:line="312" w:lineRule="auto"/>
      <w:jc w:val="center"/>
      <w:outlineLvl w:val="1"/>
    </w:pPr>
    <w:rPr>
      <w:rFonts w:asciiTheme="majorHAnsi" w:eastAsia="华文行楷" w:hAnsiTheme="majorHAnsi" w:cstheme="majorBidi"/>
      <w:bCs/>
      <w:kern w:val="28"/>
      <w:szCs w:val="32"/>
    </w:rPr>
  </w:style>
  <w:style w:type="character" w:customStyle="1" w:styleId="Char0">
    <w:name w:val="副标题 Char"/>
    <w:basedOn w:val="a1"/>
    <w:link w:val="a5"/>
    <w:uiPriority w:val="11"/>
    <w:rsid w:val="00A84B5C"/>
    <w:rPr>
      <w:rFonts w:asciiTheme="majorHAnsi" w:eastAsia="华文行楷" w:hAnsiTheme="majorHAnsi" w:cstheme="majorBidi"/>
      <w:bCs/>
      <w:kern w:val="28"/>
      <w:sz w:val="32"/>
      <w:szCs w:val="32"/>
    </w:rPr>
  </w:style>
  <w:style w:type="paragraph" w:styleId="a6">
    <w:name w:val="header"/>
    <w:basedOn w:val="a0"/>
    <w:link w:val="Char1"/>
    <w:uiPriority w:val="99"/>
    <w:unhideWhenUsed/>
    <w:rsid w:val="00C76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rsid w:val="00C76796"/>
    <w:rPr>
      <w:rFonts w:eastAsia="仿宋"/>
      <w:sz w:val="18"/>
      <w:szCs w:val="18"/>
    </w:rPr>
  </w:style>
  <w:style w:type="paragraph" w:styleId="a7">
    <w:name w:val="footer"/>
    <w:basedOn w:val="a0"/>
    <w:link w:val="Char2"/>
    <w:uiPriority w:val="99"/>
    <w:unhideWhenUsed/>
    <w:rsid w:val="00C76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rsid w:val="00C76796"/>
    <w:rPr>
      <w:rFonts w:eastAsia="仿宋"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FB43F7"/>
    <w:rPr>
      <w:rFonts w:eastAsia="楷体"/>
      <w:b/>
      <w:bCs/>
      <w:sz w:val="30"/>
      <w:szCs w:val="28"/>
    </w:rPr>
  </w:style>
  <w:style w:type="paragraph" w:styleId="a8">
    <w:name w:val="Quote"/>
    <w:basedOn w:val="a0"/>
    <w:next w:val="a0"/>
    <w:link w:val="Char3"/>
    <w:uiPriority w:val="29"/>
    <w:qFormat/>
    <w:rsid w:val="005D5074"/>
    <w:rPr>
      <w:i/>
      <w:iCs/>
      <w:color w:val="000000" w:themeColor="text1"/>
      <w:u w:val="single"/>
    </w:rPr>
  </w:style>
  <w:style w:type="character" w:customStyle="1" w:styleId="Char3">
    <w:name w:val="引用 Char"/>
    <w:basedOn w:val="a1"/>
    <w:link w:val="a8"/>
    <w:uiPriority w:val="29"/>
    <w:rsid w:val="005D5074"/>
    <w:rPr>
      <w:rFonts w:eastAsia="仿宋"/>
      <w:i/>
      <w:iCs/>
      <w:color w:val="000000" w:themeColor="text1"/>
      <w:sz w:val="32"/>
      <w:u w:val="single"/>
    </w:rPr>
  </w:style>
  <w:style w:type="paragraph" w:styleId="a9">
    <w:name w:val="Intense Quote"/>
    <w:basedOn w:val="a0"/>
    <w:next w:val="a0"/>
    <w:link w:val="Char4"/>
    <w:uiPriority w:val="30"/>
    <w:rsid w:val="005D50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1"/>
    <w:link w:val="a9"/>
    <w:uiPriority w:val="30"/>
    <w:rsid w:val="005D5074"/>
    <w:rPr>
      <w:rFonts w:eastAsia="仿宋"/>
      <w:b/>
      <w:bCs/>
      <w:i/>
      <w:iCs/>
      <w:color w:val="4F81BD" w:themeColor="accent1"/>
      <w:sz w:val="32"/>
    </w:rPr>
  </w:style>
  <w:style w:type="character" w:styleId="aa">
    <w:name w:val="Strong"/>
    <w:basedOn w:val="a1"/>
    <w:uiPriority w:val="22"/>
    <w:qFormat/>
    <w:rsid w:val="005D5074"/>
    <w:rPr>
      <w:b/>
      <w:bCs/>
      <w:color w:val="C0504D" w:themeColor="accent2"/>
      <w:u w:val="single"/>
    </w:rPr>
  </w:style>
  <w:style w:type="character" w:styleId="ab">
    <w:name w:val="Subtle Emphasis"/>
    <w:basedOn w:val="a1"/>
    <w:uiPriority w:val="19"/>
    <w:rsid w:val="005D5074"/>
    <w:rPr>
      <w:i/>
      <w:iCs/>
      <w:color w:val="808080" w:themeColor="text1" w:themeTint="7F"/>
    </w:rPr>
  </w:style>
  <w:style w:type="character" w:styleId="ac">
    <w:name w:val="Emphasis"/>
    <w:basedOn w:val="a1"/>
    <w:uiPriority w:val="20"/>
    <w:rsid w:val="005D5074"/>
    <w:rPr>
      <w:i/>
      <w:iCs/>
    </w:rPr>
  </w:style>
  <w:style w:type="paragraph" w:styleId="a">
    <w:name w:val="List Paragraph"/>
    <w:aliases w:val="条目"/>
    <w:basedOn w:val="a0"/>
    <w:uiPriority w:val="34"/>
    <w:qFormat/>
    <w:rsid w:val="00A84B5C"/>
    <w:pPr>
      <w:numPr>
        <w:numId w:val="20"/>
      </w:numPr>
    </w:pPr>
  </w:style>
  <w:style w:type="character" w:styleId="ad">
    <w:name w:val="Book Title"/>
    <w:basedOn w:val="a1"/>
    <w:uiPriority w:val="33"/>
    <w:rsid w:val="005D5074"/>
    <w:rPr>
      <w:b/>
      <w:bCs/>
      <w:smallCaps/>
      <w:spacing w:val="5"/>
    </w:rPr>
  </w:style>
  <w:style w:type="character" w:styleId="ae">
    <w:name w:val="Intense Reference"/>
    <w:basedOn w:val="a1"/>
    <w:uiPriority w:val="32"/>
    <w:rsid w:val="005D5074"/>
    <w:rPr>
      <w:b/>
      <w:bCs/>
      <w:smallCaps/>
      <w:color w:val="C0504D" w:themeColor="accent2"/>
      <w:spacing w:val="5"/>
      <w:u w:val="single"/>
    </w:rPr>
  </w:style>
  <w:style w:type="character" w:styleId="af">
    <w:name w:val="Intense Emphasis"/>
    <w:basedOn w:val="a1"/>
    <w:uiPriority w:val="21"/>
    <w:qFormat/>
    <w:rsid w:val="005D5074"/>
    <w:rPr>
      <w:b/>
      <w:bCs/>
      <w:i w:val="0"/>
      <w:iCs/>
      <w:color w:val="4F81BD" w:themeColor="accent1"/>
      <w:u w:val="single"/>
    </w:rPr>
  </w:style>
  <w:style w:type="character" w:customStyle="1" w:styleId="6Char">
    <w:name w:val="标题 6 Char"/>
    <w:basedOn w:val="a1"/>
    <w:link w:val="6"/>
    <w:uiPriority w:val="9"/>
    <w:rsid w:val="00FB43F7"/>
    <w:rPr>
      <w:rFonts w:asciiTheme="majorHAnsi" w:eastAsia="仿宋" w:hAnsiTheme="majorHAnsi" w:cstheme="majorBidi"/>
      <w:b/>
      <w:bCs/>
      <w:sz w:val="30"/>
      <w:szCs w:val="24"/>
    </w:rPr>
  </w:style>
  <w:style w:type="character" w:customStyle="1" w:styleId="7Char">
    <w:name w:val="标题 7 Char"/>
    <w:basedOn w:val="a1"/>
    <w:link w:val="7"/>
    <w:uiPriority w:val="9"/>
    <w:rsid w:val="008F7B3C"/>
    <w:rPr>
      <w:rFonts w:eastAsia="仿宋"/>
      <w:b/>
      <w:bCs/>
      <w:sz w:val="30"/>
      <w:szCs w:val="24"/>
    </w:rPr>
  </w:style>
  <w:style w:type="paragraph" w:styleId="af0">
    <w:name w:val="List"/>
    <w:basedOn w:val="a0"/>
    <w:uiPriority w:val="99"/>
    <w:unhideWhenUsed/>
    <w:rsid w:val="00A84B5C"/>
    <w:pPr>
      <w:ind w:left="200" w:hangingChars="200" w:hanging="200"/>
      <w:contextualSpacing/>
    </w:pPr>
  </w:style>
  <w:style w:type="character" w:styleId="af1">
    <w:name w:val="Hyperlink"/>
    <w:basedOn w:val="a1"/>
    <w:uiPriority w:val="99"/>
    <w:unhideWhenUsed/>
    <w:rsid w:val="008C3AB8"/>
    <w:rPr>
      <w:color w:val="0000FF" w:themeColor="hyperlink"/>
      <w:u w:val="single"/>
    </w:rPr>
  </w:style>
  <w:style w:type="paragraph" w:styleId="af2">
    <w:name w:val="Balloon Text"/>
    <w:basedOn w:val="a0"/>
    <w:link w:val="Char5"/>
    <w:uiPriority w:val="99"/>
    <w:semiHidden/>
    <w:unhideWhenUsed/>
    <w:rsid w:val="009F2E52"/>
    <w:rPr>
      <w:sz w:val="18"/>
      <w:szCs w:val="18"/>
    </w:rPr>
  </w:style>
  <w:style w:type="character" w:customStyle="1" w:styleId="Char5">
    <w:name w:val="批注框文本 Char"/>
    <w:basedOn w:val="a1"/>
    <w:link w:val="af2"/>
    <w:uiPriority w:val="99"/>
    <w:semiHidden/>
    <w:rsid w:val="009F2E52"/>
    <w:rPr>
      <w:rFonts w:eastAsia="仿宋"/>
      <w:sz w:val="18"/>
      <w:szCs w:val="18"/>
    </w:rPr>
  </w:style>
  <w:style w:type="table" w:styleId="af3">
    <w:name w:val="Table Grid"/>
    <w:basedOn w:val="a2"/>
    <w:uiPriority w:val="59"/>
    <w:rsid w:val="0036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lock Text"/>
    <w:aliases w:val="代码"/>
    <w:basedOn w:val="a0"/>
    <w:uiPriority w:val="99"/>
    <w:unhideWhenUsed/>
    <w:qFormat/>
    <w:rsid w:val="003C5BC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仿宋" w:hAnsi="仿宋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84B5C"/>
    <w:pPr>
      <w:widowControl w:val="0"/>
      <w:jc w:val="both"/>
    </w:pPr>
    <w:rPr>
      <w:rFonts w:eastAsia="仿宋"/>
      <w:sz w:val="32"/>
    </w:rPr>
  </w:style>
  <w:style w:type="paragraph" w:styleId="1">
    <w:name w:val="heading 1"/>
    <w:basedOn w:val="a0"/>
    <w:next w:val="a0"/>
    <w:link w:val="1Char"/>
    <w:uiPriority w:val="9"/>
    <w:qFormat/>
    <w:rsid w:val="00825374"/>
    <w:pPr>
      <w:keepNext/>
      <w:keepLines/>
      <w:numPr>
        <w:numId w:val="8"/>
      </w:numPr>
      <w:spacing w:before="120" w:after="120" w:line="360" w:lineRule="auto"/>
      <w:ind w:left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25374"/>
    <w:pPr>
      <w:keepNext/>
      <w:keepLines/>
      <w:numPr>
        <w:ilvl w:val="1"/>
        <w:numId w:val="8"/>
      </w:numPr>
      <w:spacing w:before="140" w:after="140" w:line="415" w:lineRule="auto"/>
      <w:ind w:left="0" w:firstLine="0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B43F7"/>
    <w:pPr>
      <w:keepNext/>
      <w:keepLines/>
      <w:numPr>
        <w:ilvl w:val="2"/>
        <w:numId w:val="8"/>
      </w:numPr>
      <w:spacing w:before="140" w:after="140"/>
      <w:ind w:left="113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FB43F7"/>
    <w:pPr>
      <w:keepNext/>
      <w:keepLines/>
      <w:numPr>
        <w:ilvl w:val="3"/>
        <w:numId w:val="8"/>
      </w:numPr>
      <w:spacing w:before="120" w:after="120"/>
      <w:ind w:left="226" w:hanging="113"/>
      <w:outlineLvl w:val="3"/>
    </w:pPr>
    <w:rPr>
      <w:rFonts w:asciiTheme="majorHAnsi" w:eastAsia="楷体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FB43F7"/>
    <w:pPr>
      <w:keepNext/>
      <w:keepLines/>
      <w:numPr>
        <w:ilvl w:val="4"/>
        <w:numId w:val="8"/>
      </w:numPr>
      <w:ind w:left="113" w:firstLine="0"/>
      <w:outlineLvl w:val="4"/>
    </w:pPr>
    <w:rPr>
      <w:rFonts w:eastAsia="楷体"/>
      <w:b/>
      <w:bCs/>
      <w:sz w:val="30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B43F7"/>
    <w:pPr>
      <w:keepNext/>
      <w:keepLines/>
      <w:numPr>
        <w:ilvl w:val="5"/>
        <w:numId w:val="8"/>
      </w:numPr>
      <w:spacing w:before="120" w:after="120"/>
      <w:ind w:left="113" w:firstLine="0"/>
      <w:outlineLvl w:val="5"/>
    </w:pPr>
    <w:rPr>
      <w:rFonts w:asciiTheme="majorHAnsi" w:hAnsiTheme="majorHAnsi" w:cstheme="majorBidi"/>
      <w:b/>
      <w:bCs/>
      <w:sz w:val="30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8F7B3C"/>
    <w:pPr>
      <w:keepNext/>
      <w:keepLines/>
      <w:numPr>
        <w:ilvl w:val="6"/>
        <w:numId w:val="8"/>
      </w:numPr>
      <w:ind w:left="567" w:hanging="454"/>
      <w:outlineLvl w:val="6"/>
    </w:pPr>
    <w:rPr>
      <w:b/>
      <w:bCs/>
      <w:sz w:val="3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9083E"/>
    <w:pPr>
      <w:spacing w:before="240" w:after="60"/>
      <w:jc w:val="center"/>
      <w:outlineLvl w:val="0"/>
    </w:pPr>
    <w:rPr>
      <w:rFonts w:asciiTheme="majorHAnsi" w:eastAsia="华文楷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4"/>
    <w:uiPriority w:val="10"/>
    <w:rsid w:val="00B9083E"/>
    <w:rPr>
      <w:rFonts w:asciiTheme="majorHAnsi" w:eastAsia="华文楷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1"/>
    <w:link w:val="1"/>
    <w:uiPriority w:val="9"/>
    <w:rsid w:val="00825374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25374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1"/>
    <w:link w:val="3"/>
    <w:uiPriority w:val="9"/>
    <w:rsid w:val="00FB43F7"/>
    <w:rPr>
      <w:rFonts w:eastAsia="黑体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FB43F7"/>
    <w:rPr>
      <w:rFonts w:asciiTheme="majorHAnsi" w:eastAsia="楷体" w:hAnsiTheme="majorHAnsi" w:cstheme="majorBidi"/>
      <w:b/>
      <w:bCs/>
      <w:sz w:val="32"/>
      <w:szCs w:val="28"/>
    </w:rPr>
  </w:style>
  <w:style w:type="paragraph" w:styleId="a5">
    <w:name w:val="Subtitle"/>
    <w:basedOn w:val="a0"/>
    <w:next w:val="a0"/>
    <w:link w:val="Char0"/>
    <w:uiPriority w:val="11"/>
    <w:qFormat/>
    <w:rsid w:val="00A84B5C"/>
    <w:pPr>
      <w:spacing w:before="240" w:after="60" w:line="312" w:lineRule="auto"/>
      <w:jc w:val="center"/>
      <w:outlineLvl w:val="1"/>
    </w:pPr>
    <w:rPr>
      <w:rFonts w:asciiTheme="majorHAnsi" w:eastAsia="华文行楷" w:hAnsiTheme="majorHAnsi" w:cstheme="majorBidi"/>
      <w:bCs/>
      <w:kern w:val="28"/>
      <w:szCs w:val="32"/>
    </w:rPr>
  </w:style>
  <w:style w:type="character" w:customStyle="1" w:styleId="Char0">
    <w:name w:val="副标题 Char"/>
    <w:basedOn w:val="a1"/>
    <w:link w:val="a5"/>
    <w:uiPriority w:val="11"/>
    <w:rsid w:val="00A84B5C"/>
    <w:rPr>
      <w:rFonts w:asciiTheme="majorHAnsi" w:eastAsia="华文行楷" w:hAnsiTheme="majorHAnsi" w:cstheme="majorBidi"/>
      <w:bCs/>
      <w:kern w:val="28"/>
      <w:sz w:val="32"/>
      <w:szCs w:val="32"/>
    </w:rPr>
  </w:style>
  <w:style w:type="paragraph" w:styleId="a6">
    <w:name w:val="header"/>
    <w:basedOn w:val="a0"/>
    <w:link w:val="Char1"/>
    <w:uiPriority w:val="99"/>
    <w:unhideWhenUsed/>
    <w:rsid w:val="00C76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rsid w:val="00C76796"/>
    <w:rPr>
      <w:rFonts w:eastAsia="仿宋"/>
      <w:sz w:val="18"/>
      <w:szCs w:val="18"/>
    </w:rPr>
  </w:style>
  <w:style w:type="paragraph" w:styleId="a7">
    <w:name w:val="footer"/>
    <w:basedOn w:val="a0"/>
    <w:link w:val="Char2"/>
    <w:uiPriority w:val="99"/>
    <w:unhideWhenUsed/>
    <w:rsid w:val="00C76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rsid w:val="00C76796"/>
    <w:rPr>
      <w:rFonts w:eastAsia="仿宋"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FB43F7"/>
    <w:rPr>
      <w:rFonts w:eastAsia="楷体"/>
      <w:b/>
      <w:bCs/>
      <w:sz w:val="30"/>
      <w:szCs w:val="28"/>
    </w:rPr>
  </w:style>
  <w:style w:type="paragraph" w:styleId="a8">
    <w:name w:val="Quote"/>
    <w:basedOn w:val="a0"/>
    <w:next w:val="a0"/>
    <w:link w:val="Char3"/>
    <w:uiPriority w:val="29"/>
    <w:qFormat/>
    <w:rsid w:val="005D5074"/>
    <w:rPr>
      <w:i/>
      <w:iCs/>
      <w:color w:val="000000" w:themeColor="text1"/>
      <w:u w:val="single"/>
    </w:rPr>
  </w:style>
  <w:style w:type="character" w:customStyle="1" w:styleId="Char3">
    <w:name w:val="引用 Char"/>
    <w:basedOn w:val="a1"/>
    <w:link w:val="a8"/>
    <w:uiPriority w:val="29"/>
    <w:rsid w:val="005D5074"/>
    <w:rPr>
      <w:rFonts w:eastAsia="仿宋"/>
      <w:i/>
      <w:iCs/>
      <w:color w:val="000000" w:themeColor="text1"/>
      <w:sz w:val="32"/>
      <w:u w:val="single"/>
    </w:rPr>
  </w:style>
  <w:style w:type="paragraph" w:styleId="a9">
    <w:name w:val="Intense Quote"/>
    <w:basedOn w:val="a0"/>
    <w:next w:val="a0"/>
    <w:link w:val="Char4"/>
    <w:uiPriority w:val="30"/>
    <w:rsid w:val="005D50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1"/>
    <w:link w:val="a9"/>
    <w:uiPriority w:val="30"/>
    <w:rsid w:val="005D5074"/>
    <w:rPr>
      <w:rFonts w:eastAsia="仿宋"/>
      <w:b/>
      <w:bCs/>
      <w:i/>
      <w:iCs/>
      <w:color w:val="4F81BD" w:themeColor="accent1"/>
      <w:sz w:val="32"/>
    </w:rPr>
  </w:style>
  <w:style w:type="character" w:styleId="aa">
    <w:name w:val="Strong"/>
    <w:basedOn w:val="a1"/>
    <w:uiPriority w:val="22"/>
    <w:qFormat/>
    <w:rsid w:val="005D5074"/>
    <w:rPr>
      <w:b/>
      <w:bCs/>
      <w:color w:val="C0504D" w:themeColor="accent2"/>
      <w:u w:val="single"/>
    </w:rPr>
  </w:style>
  <w:style w:type="character" w:styleId="ab">
    <w:name w:val="Subtle Emphasis"/>
    <w:basedOn w:val="a1"/>
    <w:uiPriority w:val="19"/>
    <w:rsid w:val="005D5074"/>
    <w:rPr>
      <w:i/>
      <w:iCs/>
      <w:color w:val="808080" w:themeColor="text1" w:themeTint="7F"/>
    </w:rPr>
  </w:style>
  <w:style w:type="character" w:styleId="ac">
    <w:name w:val="Emphasis"/>
    <w:basedOn w:val="a1"/>
    <w:uiPriority w:val="20"/>
    <w:rsid w:val="005D5074"/>
    <w:rPr>
      <w:i/>
      <w:iCs/>
    </w:rPr>
  </w:style>
  <w:style w:type="paragraph" w:styleId="a">
    <w:name w:val="List Paragraph"/>
    <w:aliases w:val="条目"/>
    <w:basedOn w:val="a0"/>
    <w:uiPriority w:val="34"/>
    <w:qFormat/>
    <w:rsid w:val="00A84B5C"/>
    <w:pPr>
      <w:numPr>
        <w:numId w:val="20"/>
      </w:numPr>
    </w:pPr>
  </w:style>
  <w:style w:type="character" w:styleId="ad">
    <w:name w:val="Book Title"/>
    <w:basedOn w:val="a1"/>
    <w:uiPriority w:val="33"/>
    <w:rsid w:val="005D5074"/>
    <w:rPr>
      <w:b/>
      <w:bCs/>
      <w:smallCaps/>
      <w:spacing w:val="5"/>
    </w:rPr>
  </w:style>
  <w:style w:type="character" w:styleId="ae">
    <w:name w:val="Intense Reference"/>
    <w:basedOn w:val="a1"/>
    <w:uiPriority w:val="32"/>
    <w:rsid w:val="005D5074"/>
    <w:rPr>
      <w:b/>
      <w:bCs/>
      <w:smallCaps/>
      <w:color w:val="C0504D" w:themeColor="accent2"/>
      <w:spacing w:val="5"/>
      <w:u w:val="single"/>
    </w:rPr>
  </w:style>
  <w:style w:type="character" w:styleId="af">
    <w:name w:val="Intense Emphasis"/>
    <w:basedOn w:val="a1"/>
    <w:uiPriority w:val="21"/>
    <w:qFormat/>
    <w:rsid w:val="005D5074"/>
    <w:rPr>
      <w:b/>
      <w:bCs/>
      <w:i w:val="0"/>
      <w:iCs/>
      <w:color w:val="4F81BD" w:themeColor="accent1"/>
      <w:u w:val="single"/>
    </w:rPr>
  </w:style>
  <w:style w:type="character" w:customStyle="1" w:styleId="6Char">
    <w:name w:val="标题 6 Char"/>
    <w:basedOn w:val="a1"/>
    <w:link w:val="6"/>
    <w:uiPriority w:val="9"/>
    <w:rsid w:val="00FB43F7"/>
    <w:rPr>
      <w:rFonts w:asciiTheme="majorHAnsi" w:eastAsia="仿宋" w:hAnsiTheme="majorHAnsi" w:cstheme="majorBidi"/>
      <w:b/>
      <w:bCs/>
      <w:sz w:val="30"/>
      <w:szCs w:val="24"/>
    </w:rPr>
  </w:style>
  <w:style w:type="character" w:customStyle="1" w:styleId="7Char">
    <w:name w:val="标题 7 Char"/>
    <w:basedOn w:val="a1"/>
    <w:link w:val="7"/>
    <w:uiPriority w:val="9"/>
    <w:rsid w:val="008F7B3C"/>
    <w:rPr>
      <w:rFonts w:eastAsia="仿宋"/>
      <w:b/>
      <w:bCs/>
      <w:sz w:val="30"/>
      <w:szCs w:val="24"/>
    </w:rPr>
  </w:style>
  <w:style w:type="paragraph" w:styleId="af0">
    <w:name w:val="List"/>
    <w:basedOn w:val="a0"/>
    <w:uiPriority w:val="99"/>
    <w:unhideWhenUsed/>
    <w:rsid w:val="00A84B5C"/>
    <w:pPr>
      <w:ind w:left="200" w:hangingChars="200" w:hanging="200"/>
      <w:contextualSpacing/>
    </w:pPr>
  </w:style>
  <w:style w:type="character" w:styleId="af1">
    <w:name w:val="Hyperlink"/>
    <w:basedOn w:val="a1"/>
    <w:uiPriority w:val="99"/>
    <w:unhideWhenUsed/>
    <w:rsid w:val="008C3AB8"/>
    <w:rPr>
      <w:color w:val="0000FF" w:themeColor="hyperlink"/>
      <w:u w:val="single"/>
    </w:rPr>
  </w:style>
  <w:style w:type="paragraph" w:styleId="af2">
    <w:name w:val="Balloon Text"/>
    <w:basedOn w:val="a0"/>
    <w:link w:val="Char5"/>
    <w:uiPriority w:val="99"/>
    <w:semiHidden/>
    <w:unhideWhenUsed/>
    <w:rsid w:val="009F2E52"/>
    <w:rPr>
      <w:sz w:val="18"/>
      <w:szCs w:val="18"/>
    </w:rPr>
  </w:style>
  <w:style w:type="character" w:customStyle="1" w:styleId="Char5">
    <w:name w:val="批注框文本 Char"/>
    <w:basedOn w:val="a1"/>
    <w:link w:val="af2"/>
    <w:uiPriority w:val="99"/>
    <w:semiHidden/>
    <w:rsid w:val="009F2E52"/>
    <w:rPr>
      <w:rFonts w:eastAsia="仿宋"/>
      <w:sz w:val="18"/>
      <w:szCs w:val="18"/>
    </w:rPr>
  </w:style>
  <w:style w:type="table" w:styleId="af3">
    <w:name w:val="Table Grid"/>
    <w:basedOn w:val="a2"/>
    <w:uiPriority w:val="59"/>
    <w:rsid w:val="0036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lock Text"/>
    <w:aliases w:val="代码"/>
    <w:basedOn w:val="a0"/>
    <w:uiPriority w:val="99"/>
    <w:unhideWhenUsed/>
    <w:qFormat/>
    <w:rsid w:val="003C5BC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仿宋" w:hAnsi="仿宋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0854;&#23427;&#31169;&#20154;&#25991;&#20214;\&#25991;&#26723;&#27169;&#26495;20140824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2DC1F-D941-490A-BE3F-233AFF37A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文档模板20140824.dotx</Template>
  <TotalTime>7094</TotalTime>
  <Pages>12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20140714</dc:creator>
  <cp:lastModifiedBy>20140911</cp:lastModifiedBy>
  <cp:revision>689</cp:revision>
  <dcterms:created xsi:type="dcterms:W3CDTF">2014-08-25T01:47:00Z</dcterms:created>
  <dcterms:modified xsi:type="dcterms:W3CDTF">2014-09-17T03:28:00Z</dcterms:modified>
</cp:coreProperties>
</file>